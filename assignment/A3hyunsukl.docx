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6B09" w14:textId="0C0B33EF" w:rsidR="00D2068A" w:rsidRPr="00F57387" w:rsidRDefault="006872C2" w:rsidP="00D2068A">
      <w:pPr>
        <w:rPr>
          <w:rFonts w:cstheme="minorHAnsi"/>
          <w:color w:val="2F5496" w:themeColor="accent1" w:themeShade="BF"/>
          <w:lang w:eastAsia="ko-KR"/>
        </w:rPr>
      </w:pPr>
      <w:bookmarkStart w:id="0" w:name="_GoBack"/>
      <w:bookmarkEnd w:id="0"/>
      <w:r w:rsidRPr="00F57387">
        <w:rPr>
          <w:rFonts w:cstheme="minorHAnsi" w:hint="eastAsia"/>
          <w:color w:val="2F5496" w:themeColor="accent1" w:themeShade="BF"/>
          <w:lang w:eastAsia="ko-KR"/>
        </w:rPr>
        <w:t>T</w:t>
      </w:r>
      <w:r w:rsidRPr="00F57387">
        <w:rPr>
          <w:rFonts w:cstheme="minorHAnsi"/>
          <w:color w:val="2F5496" w:themeColor="accent1" w:themeShade="BF"/>
          <w:lang w:eastAsia="ko-KR"/>
        </w:rPr>
        <w:t>eam2. Hyunsuk Lim(hyunsukl@andrew.cmu.edu)</w:t>
      </w:r>
    </w:p>
    <w:p w14:paraId="50DA7402" w14:textId="77777777" w:rsidR="006872C2" w:rsidRPr="006872C2" w:rsidRDefault="006872C2" w:rsidP="00D2068A">
      <w:pPr>
        <w:rPr>
          <w:rFonts w:cstheme="minorHAnsi"/>
          <w:lang w:eastAsia="ko-KR"/>
        </w:rPr>
      </w:pPr>
    </w:p>
    <w:p w14:paraId="090FB51D" w14:textId="616429F9" w:rsidR="003A3903" w:rsidRPr="003A3903" w:rsidRDefault="00256B00" w:rsidP="00D2068A">
      <w:pPr>
        <w:rPr>
          <w:rFonts w:eastAsia="Open Sans" w:cstheme="minorHAnsi"/>
          <w:b/>
          <w:color w:val="BB0000"/>
        </w:rPr>
      </w:pPr>
      <w:r>
        <w:rPr>
          <w:rFonts w:eastAsia="Open Sans" w:cstheme="minorHAnsi"/>
          <w:b/>
          <w:color w:val="BB0000"/>
        </w:rPr>
        <w:t>LG Software Arch</w:t>
      </w:r>
      <w:r w:rsidR="00D2068A">
        <w:rPr>
          <w:rFonts w:eastAsia="Open Sans" w:cstheme="minorHAnsi"/>
          <w:b/>
          <w:color w:val="BB0000"/>
        </w:rPr>
        <w:t>itectures</w:t>
      </w:r>
      <w:r>
        <w:rPr>
          <w:rFonts w:eastAsia="Open Sans" w:cstheme="minorHAnsi"/>
          <w:b/>
          <w:color w:val="BB0000"/>
        </w:rPr>
        <w:t xml:space="preserve"> Training Program</w:t>
      </w:r>
      <w:r w:rsidR="00D2068A">
        <w:rPr>
          <w:rFonts w:eastAsia="Open Sans" w:cstheme="minorHAnsi"/>
          <w:b/>
          <w:color w:val="BB0000"/>
        </w:rPr>
        <w:t xml:space="preserve">:  </w:t>
      </w:r>
      <w:r w:rsidR="00846F6D">
        <w:rPr>
          <w:rFonts w:eastAsia="Open Sans" w:cstheme="minorHAnsi"/>
          <w:b/>
        </w:rPr>
        <w:t>Assignment A3</w:t>
      </w:r>
      <w:r w:rsidR="00D2068A">
        <w:rPr>
          <w:rFonts w:eastAsia="Open Sans" w:cstheme="minorHAnsi"/>
          <w:b/>
        </w:rPr>
        <w:t xml:space="preserve">: </w:t>
      </w:r>
      <w:r w:rsidR="00846F6D">
        <w:rPr>
          <w:rFonts w:eastAsia="Open Sans" w:cstheme="minorHAnsi"/>
          <w:b/>
        </w:rPr>
        <w:t>Performance, Modifiability, and Availability</w:t>
      </w:r>
      <w:r w:rsidR="00D2068A">
        <w:rPr>
          <w:rFonts w:eastAsia="Open Sans" w:cstheme="minorHAnsi"/>
          <w:b/>
          <w:color w:val="BB0000"/>
        </w:rPr>
        <w:t xml:space="preserve"> </w:t>
      </w:r>
    </w:p>
    <w:p w14:paraId="6FDA256E" w14:textId="1AEBDD25" w:rsidR="00846F6D" w:rsidRDefault="00846F6D" w:rsidP="00D2068A">
      <w:pPr>
        <w:rPr>
          <w:rFonts w:eastAsia="Open Sans" w:cstheme="minorHAnsi"/>
          <w:b/>
          <w:color w:val="BB0000"/>
        </w:rPr>
      </w:pPr>
    </w:p>
    <w:p w14:paraId="6E4E4874" w14:textId="643FD1DF" w:rsidR="004A3E02" w:rsidRDefault="004A3E02" w:rsidP="00D2068A">
      <w:pPr>
        <w:rPr>
          <w:rFonts w:eastAsia="Open Sans" w:cstheme="minorHAnsi"/>
        </w:rPr>
      </w:pPr>
      <w:r>
        <w:rPr>
          <w:rFonts w:eastAsia="Open Sans" w:cstheme="minorHAnsi"/>
        </w:rPr>
        <w:t xml:space="preserve">For the </w:t>
      </w:r>
      <w:r w:rsidR="00D0579F">
        <w:rPr>
          <w:rFonts w:eastAsia="Open Sans" w:cstheme="minorHAnsi"/>
        </w:rPr>
        <w:t>scenarios</w:t>
      </w:r>
      <w:r>
        <w:rPr>
          <w:rFonts w:eastAsia="Open Sans" w:cstheme="minorHAnsi"/>
        </w:rPr>
        <w:t xml:space="preserve"> below, identify </w:t>
      </w:r>
      <w:r w:rsidR="00D0579F">
        <w:rPr>
          <w:rFonts w:eastAsia="Open Sans" w:cstheme="minorHAnsi"/>
        </w:rPr>
        <w:t>two</w:t>
      </w:r>
      <w:r>
        <w:rPr>
          <w:rFonts w:eastAsia="Open Sans" w:cstheme="minorHAnsi"/>
        </w:rPr>
        <w:t xml:space="preserve"> tactics</w:t>
      </w:r>
      <w:r w:rsidR="00D0579F">
        <w:rPr>
          <w:rFonts w:eastAsia="Open Sans" w:cstheme="minorHAnsi"/>
        </w:rPr>
        <w:t>/patterns</w:t>
      </w:r>
      <w:r>
        <w:rPr>
          <w:rFonts w:eastAsia="Open Sans" w:cstheme="minorHAnsi"/>
        </w:rPr>
        <w:t xml:space="preserve"> that could be used to support the given requirement</w:t>
      </w:r>
      <w:r w:rsidR="00D0579F">
        <w:rPr>
          <w:rFonts w:eastAsia="Open Sans" w:cstheme="minorHAnsi"/>
        </w:rPr>
        <w:t xml:space="preserve">.  For each selected tactic/pattern, explain how it would support the scenario and identify any gaps in support that </w:t>
      </w:r>
      <w:r w:rsidR="00D0579F">
        <w:rPr>
          <w:rFonts w:eastAsia="Open Sans" w:cstheme="minorHAnsi"/>
          <w:i/>
        </w:rPr>
        <w:t xml:space="preserve">could </w:t>
      </w:r>
      <w:r w:rsidR="00D0579F">
        <w:rPr>
          <w:rFonts w:eastAsia="Open Sans" w:cstheme="minorHAnsi"/>
        </w:rPr>
        <w:t>exist</w:t>
      </w:r>
      <w:r w:rsidR="003A3903">
        <w:rPr>
          <w:rFonts w:eastAsia="Open Sans" w:cstheme="minorHAnsi"/>
        </w:rPr>
        <w:t xml:space="preserve"> (15 pts each)</w:t>
      </w:r>
      <w:r w:rsidR="00D0579F">
        <w:rPr>
          <w:rFonts w:eastAsia="Open Sans" w:cstheme="minorHAnsi"/>
        </w:rPr>
        <w:t>.</w:t>
      </w:r>
    </w:p>
    <w:p w14:paraId="7F634328" w14:textId="77777777" w:rsidR="00617D30" w:rsidRPr="00D0579F" w:rsidRDefault="00617D30" w:rsidP="00D2068A">
      <w:pPr>
        <w:rPr>
          <w:rFonts w:eastAsia="Open Sans" w:cstheme="minorHAnsi"/>
        </w:rPr>
      </w:pPr>
    </w:p>
    <w:p w14:paraId="35C05330" w14:textId="627F2232" w:rsidR="004A3E02" w:rsidRDefault="004A3E02" w:rsidP="004A3E02">
      <w:pPr>
        <w:pStyle w:val="a4"/>
        <w:numPr>
          <w:ilvl w:val="0"/>
          <w:numId w:val="4"/>
        </w:numPr>
        <w:rPr>
          <w:rFonts w:eastAsia="Open Sans" w:cstheme="minorHAnsi"/>
        </w:rPr>
      </w:pPr>
      <w:r>
        <w:rPr>
          <w:rFonts w:eastAsia="Open Sans" w:cstheme="minorHAnsi"/>
        </w:rPr>
        <w:t>The system experiences a server failure</w:t>
      </w:r>
      <w:r w:rsidR="00D0579F">
        <w:rPr>
          <w:rFonts w:eastAsia="Open Sans" w:cstheme="minorHAnsi"/>
        </w:rPr>
        <w:t xml:space="preserve"> under normal operating conditions, the system </w:t>
      </w:r>
      <w:proofErr w:type="gramStart"/>
      <w:r w:rsidR="00D0579F">
        <w:rPr>
          <w:rFonts w:eastAsia="Open Sans" w:cstheme="minorHAnsi"/>
        </w:rPr>
        <w:t>is able to</w:t>
      </w:r>
      <w:proofErr w:type="gramEnd"/>
      <w:r w:rsidR="00D0579F">
        <w:rPr>
          <w:rFonts w:eastAsia="Open Sans" w:cstheme="minorHAnsi"/>
        </w:rPr>
        <w:t xml:space="preserve"> continue to operate without losing any requests and without degrading average case response time</w:t>
      </w:r>
    </w:p>
    <w:p w14:paraId="65FE25BE" w14:textId="6E0FDE43" w:rsidR="003B6C1F" w:rsidRPr="00AE6971" w:rsidRDefault="00B349C7" w:rsidP="002405DA">
      <w:pPr>
        <w:pStyle w:val="a4"/>
        <w:numPr>
          <w:ilvl w:val="0"/>
          <w:numId w:val="7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AE6971">
        <w:rPr>
          <w:rFonts w:eastAsiaTheme="minorEastAsia" w:cstheme="minorHAnsi"/>
          <w:color w:val="2F5496" w:themeColor="accent1" w:themeShade="BF"/>
          <w:lang w:eastAsia="ko-KR"/>
        </w:rPr>
        <w:t>Warm standby: We can use</w:t>
      </w:r>
      <w:r w:rsidR="003C2DA9">
        <w:rPr>
          <w:rFonts w:eastAsiaTheme="minorEastAsia" w:cstheme="minorHAnsi"/>
          <w:color w:val="2F5496" w:themeColor="accent1" w:themeShade="BF"/>
          <w:lang w:eastAsia="ko-KR"/>
        </w:rPr>
        <w:t xml:space="preserve"> this pattern</w:t>
      </w:r>
      <w:r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 to support that scenarios. </w:t>
      </w:r>
      <w:r w:rsidR="007803CE"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But </w:t>
      </w:r>
      <w:r w:rsidR="003C2DA9">
        <w:rPr>
          <w:rFonts w:eastAsiaTheme="minorEastAsia" w:cstheme="minorHAnsi"/>
          <w:color w:val="2F5496" w:themeColor="accent1" w:themeShade="BF"/>
          <w:lang w:eastAsia="ko-KR"/>
        </w:rPr>
        <w:t xml:space="preserve">it </w:t>
      </w:r>
      <w:r w:rsidR="00A26C79">
        <w:rPr>
          <w:rFonts w:eastAsiaTheme="minorEastAsia" w:cstheme="minorHAnsi"/>
          <w:color w:val="2F5496" w:themeColor="accent1" w:themeShade="BF"/>
          <w:lang w:eastAsia="ko-KR"/>
        </w:rPr>
        <w:t>needs</w:t>
      </w:r>
      <w:r w:rsidR="003C2DA9">
        <w:rPr>
          <w:rFonts w:eastAsiaTheme="minorEastAsia" w:cstheme="minorHAnsi"/>
          <w:color w:val="2F5496" w:themeColor="accent1" w:themeShade="BF"/>
          <w:lang w:eastAsia="ko-KR"/>
        </w:rPr>
        <w:t xml:space="preserve"> to be considered that</w:t>
      </w:r>
      <w:r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 </w:t>
      </w:r>
      <w:r w:rsidR="006F0CB3" w:rsidRPr="00AE6971">
        <w:rPr>
          <w:rFonts w:eastAsiaTheme="minorEastAsia" w:cstheme="minorHAnsi"/>
          <w:color w:val="2F5496" w:themeColor="accent1" w:themeShade="BF"/>
          <w:lang w:eastAsia="ko-KR"/>
        </w:rPr>
        <w:t>failover time might take too long</w:t>
      </w:r>
      <w:r w:rsidR="003C2DA9">
        <w:rPr>
          <w:rFonts w:eastAsiaTheme="minorEastAsia" w:cstheme="minorHAnsi"/>
          <w:color w:val="2F5496" w:themeColor="accent1" w:themeShade="BF"/>
          <w:lang w:eastAsia="ko-KR"/>
        </w:rPr>
        <w:t xml:space="preserve"> which can makes losing request.</w:t>
      </w:r>
    </w:p>
    <w:p w14:paraId="05AB5228" w14:textId="1E309740" w:rsidR="005A16EB" w:rsidRPr="00AE6971" w:rsidRDefault="002405DA" w:rsidP="00ED19D3">
      <w:pPr>
        <w:pStyle w:val="a4"/>
        <w:numPr>
          <w:ilvl w:val="0"/>
          <w:numId w:val="7"/>
        </w:numPr>
        <w:rPr>
          <w:rFonts w:eastAsia="Open Sans" w:cstheme="minorHAnsi"/>
          <w:color w:val="2F5496" w:themeColor="accent1" w:themeShade="BF"/>
        </w:rPr>
      </w:pPr>
      <w:r w:rsidRPr="00AE6971">
        <w:rPr>
          <w:rFonts w:eastAsiaTheme="minorEastAsia" w:cstheme="minorHAnsi" w:hint="eastAsia"/>
          <w:color w:val="2F5496" w:themeColor="accent1" w:themeShade="BF"/>
          <w:lang w:eastAsia="ko-KR"/>
        </w:rPr>
        <w:t>H</w:t>
      </w:r>
      <w:r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ot </w:t>
      </w:r>
      <w:r w:rsidR="007803CE"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standby: </w:t>
      </w:r>
      <w:r w:rsidR="00794BFA">
        <w:rPr>
          <w:rFonts w:eastAsiaTheme="minorEastAsia" w:cstheme="minorHAnsi"/>
          <w:color w:val="2F5496" w:themeColor="accent1" w:themeShade="BF"/>
          <w:lang w:eastAsia="ko-KR"/>
        </w:rPr>
        <w:t>If this system doesn’t manage any state (stateless instance), then w</w:t>
      </w:r>
      <w:r w:rsidR="007803CE"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e can </w:t>
      </w:r>
      <w:r w:rsidR="00794BFA">
        <w:rPr>
          <w:rFonts w:eastAsiaTheme="minorEastAsia" w:cstheme="minorHAnsi"/>
          <w:color w:val="2F5496" w:themeColor="accent1" w:themeShade="BF"/>
          <w:lang w:eastAsia="ko-KR"/>
        </w:rPr>
        <w:t>use active redundancy without degrading average case response time</w:t>
      </w:r>
      <w:r w:rsidR="007803CE" w:rsidRPr="00AE6971">
        <w:rPr>
          <w:rFonts w:eastAsiaTheme="minorEastAsia" w:cstheme="minorHAnsi"/>
          <w:color w:val="2F5496" w:themeColor="accent1" w:themeShade="BF"/>
          <w:lang w:eastAsia="ko-KR"/>
        </w:rPr>
        <w:t>.</w:t>
      </w:r>
      <w:r w:rsidR="00C073B1">
        <w:rPr>
          <w:rFonts w:eastAsiaTheme="minorEastAsia" w:cstheme="minorHAnsi"/>
          <w:color w:val="2F5496" w:themeColor="accent1" w:themeShade="BF"/>
          <w:lang w:eastAsia="ko-KR"/>
        </w:rPr>
        <w:t xml:space="preserve"> </w:t>
      </w:r>
      <w:r w:rsidR="00C073B1" w:rsidRPr="00C073B1">
        <w:rPr>
          <w:rFonts w:eastAsiaTheme="minorEastAsia" w:cstheme="minorHAnsi"/>
          <w:color w:val="2F5496" w:themeColor="accent1" w:themeShade="BF"/>
          <w:lang w:eastAsia="ko-KR"/>
        </w:rPr>
        <w:t xml:space="preserve">It also ensures that </w:t>
      </w:r>
      <w:r w:rsidR="00C073B1">
        <w:rPr>
          <w:rFonts w:eastAsiaTheme="minorEastAsia" w:cstheme="minorHAnsi"/>
          <w:color w:val="2F5496" w:themeColor="accent1" w:themeShade="BF"/>
          <w:lang w:eastAsia="ko-KR"/>
        </w:rPr>
        <w:t>the system</w:t>
      </w:r>
      <w:r w:rsidR="00C073B1" w:rsidRPr="00C073B1">
        <w:rPr>
          <w:rFonts w:eastAsiaTheme="minorEastAsia" w:cstheme="minorHAnsi"/>
          <w:color w:val="2F5496" w:themeColor="accent1" w:themeShade="BF"/>
          <w:lang w:eastAsia="ko-KR"/>
        </w:rPr>
        <w:t xml:space="preserve"> works without any loss of requests.</w:t>
      </w:r>
    </w:p>
    <w:p w14:paraId="0AB323CF" w14:textId="77777777" w:rsidR="0047183A" w:rsidRPr="0047183A" w:rsidRDefault="0047183A" w:rsidP="006F0CB3">
      <w:pPr>
        <w:pStyle w:val="a4"/>
        <w:ind w:left="1080"/>
        <w:rPr>
          <w:rFonts w:eastAsia="Open Sans" w:cstheme="minorHAnsi"/>
        </w:rPr>
      </w:pPr>
    </w:p>
    <w:p w14:paraId="08906389" w14:textId="15716FAE" w:rsidR="00D0579F" w:rsidRDefault="00D0579F" w:rsidP="00D0579F">
      <w:pPr>
        <w:pStyle w:val="a4"/>
        <w:numPr>
          <w:ilvl w:val="0"/>
          <w:numId w:val="4"/>
        </w:numPr>
        <w:rPr>
          <w:rFonts w:eastAsia="Open Sans" w:cstheme="minorHAnsi"/>
        </w:rPr>
      </w:pPr>
      <w:r w:rsidRPr="00D0579F">
        <w:rPr>
          <w:rFonts w:eastAsia="Open Sans" w:cstheme="minorHAnsi"/>
        </w:rPr>
        <w:t xml:space="preserve">Data is corrupted due to a disc error.  The system </w:t>
      </w:r>
      <w:proofErr w:type="gramStart"/>
      <w:r w:rsidRPr="00D0579F">
        <w:rPr>
          <w:rFonts w:eastAsia="Open Sans" w:cstheme="minorHAnsi"/>
        </w:rPr>
        <w:t>is able to</w:t>
      </w:r>
      <w:proofErr w:type="gramEnd"/>
      <w:r w:rsidRPr="00D0579F">
        <w:rPr>
          <w:rFonts w:eastAsia="Open Sans" w:cstheme="minorHAnsi"/>
        </w:rPr>
        <w:t xml:space="preserve"> detect the corruption and recover th</w:t>
      </w:r>
      <w:r w:rsidR="008E2BD5">
        <w:rPr>
          <w:rFonts w:eastAsia="Open Sans" w:cstheme="minorHAnsi"/>
        </w:rPr>
        <w:t>e data without losing any data.</w:t>
      </w:r>
    </w:p>
    <w:p w14:paraId="3BD61185" w14:textId="7E9B68CB" w:rsidR="0047183A" w:rsidRPr="00AE6971" w:rsidRDefault="00275F41" w:rsidP="0047183A">
      <w:pPr>
        <w:pStyle w:val="a4"/>
        <w:numPr>
          <w:ilvl w:val="0"/>
          <w:numId w:val="8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AE6971">
        <w:rPr>
          <w:rFonts w:eastAsiaTheme="minorEastAsia" w:cstheme="minorHAnsi"/>
          <w:color w:val="2F5496" w:themeColor="accent1" w:themeShade="BF"/>
          <w:lang w:eastAsia="ko-KR"/>
        </w:rPr>
        <w:t>Checksum:</w:t>
      </w:r>
      <w:r w:rsidR="0047183A"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 We can detect that corruption using checksum tactic. Although the checksum reveals the data in which the corruption occurred, the corruption may also appear in the checksum itself</w:t>
      </w:r>
      <w:r w:rsidR="00F57387">
        <w:rPr>
          <w:rFonts w:eastAsiaTheme="minorEastAsia" w:cstheme="minorHAnsi"/>
          <w:color w:val="2F5496" w:themeColor="accent1" w:themeShade="BF"/>
          <w:lang w:eastAsia="ko-KR"/>
        </w:rPr>
        <w:t>. We also need</w:t>
      </w:r>
      <w:r w:rsidR="0047183A"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 additional resources to calculate and store the checksum data.</w:t>
      </w:r>
      <w:r w:rsidR="00F57387">
        <w:rPr>
          <w:rFonts w:eastAsiaTheme="minorEastAsia" w:cstheme="minorHAnsi"/>
          <w:color w:val="2F5496" w:themeColor="accent1" w:themeShade="BF"/>
          <w:lang w:eastAsia="ko-KR"/>
        </w:rPr>
        <w:t xml:space="preserve"> </w:t>
      </w:r>
      <w:r w:rsidR="00F57387" w:rsidRPr="00F57387">
        <w:rPr>
          <w:rFonts w:eastAsiaTheme="minorEastAsia" w:cstheme="minorHAnsi"/>
          <w:color w:val="2F5496" w:themeColor="accent1" w:themeShade="BF"/>
          <w:lang w:eastAsia="ko-KR"/>
        </w:rPr>
        <w:t>A checksum cannot recover data, so it needs a way to recover it.</w:t>
      </w:r>
    </w:p>
    <w:p w14:paraId="679C2034" w14:textId="489A7DC2" w:rsidR="00275F41" w:rsidRPr="00AE6971" w:rsidRDefault="00617D30" w:rsidP="0047183A">
      <w:pPr>
        <w:pStyle w:val="a4"/>
        <w:numPr>
          <w:ilvl w:val="0"/>
          <w:numId w:val="8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AE6971">
        <w:rPr>
          <w:rFonts w:eastAsiaTheme="minorEastAsia" w:cstheme="minorHAnsi"/>
          <w:color w:val="2F5496" w:themeColor="accent1" w:themeShade="BF"/>
          <w:lang w:eastAsia="ko-KR"/>
        </w:rPr>
        <w:t>Redundant spare</w:t>
      </w:r>
      <w:r w:rsidR="00F57387">
        <w:rPr>
          <w:rFonts w:eastAsiaTheme="minorEastAsia" w:cstheme="minorHAnsi"/>
          <w:color w:val="2F5496" w:themeColor="accent1" w:themeShade="BF"/>
          <w:lang w:eastAsia="ko-KR"/>
        </w:rPr>
        <w:t xml:space="preserve"> (Hot spare)</w:t>
      </w:r>
      <w:r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: We can recover the data using </w:t>
      </w:r>
      <w:r w:rsidR="00F57387">
        <w:rPr>
          <w:rFonts w:eastAsiaTheme="minorEastAsia" w:cstheme="minorHAnsi"/>
          <w:color w:val="2F5496" w:themeColor="accent1" w:themeShade="BF"/>
          <w:lang w:eastAsia="ko-KR"/>
        </w:rPr>
        <w:t xml:space="preserve">one of </w:t>
      </w:r>
      <w:r w:rsidRPr="00AE6971">
        <w:rPr>
          <w:rFonts w:eastAsiaTheme="minorEastAsia" w:cstheme="minorHAnsi"/>
          <w:color w:val="2F5496" w:themeColor="accent1" w:themeShade="BF"/>
          <w:lang w:eastAsia="ko-KR"/>
        </w:rPr>
        <w:t>redundant spare</w:t>
      </w:r>
      <w:r w:rsidR="00F57387">
        <w:rPr>
          <w:rFonts w:eastAsiaTheme="minorEastAsia" w:cstheme="minorHAnsi"/>
          <w:color w:val="2F5496" w:themeColor="accent1" w:themeShade="BF"/>
          <w:lang w:eastAsia="ko-KR"/>
        </w:rPr>
        <w:t xml:space="preserve"> tactics</w:t>
      </w:r>
      <w:r w:rsidRPr="00AE6971">
        <w:rPr>
          <w:rFonts w:eastAsiaTheme="minorEastAsia" w:cstheme="minorHAnsi"/>
          <w:color w:val="2F5496" w:themeColor="accent1" w:themeShade="BF"/>
          <w:lang w:eastAsia="ko-KR"/>
        </w:rPr>
        <w:t>.</w:t>
      </w:r>
      <w:r w:rsidR="00F57387">
        <w:rPr>
          <w:rFonts w:eastAsiaTheme="minorEastAsia" w:cstheme="minorHAnsi"/>
          <w:color w:val="2F5496" w:themeColor="accent1" w:themeShade="BF"/>
          <w:lang w:eastAsia="ko-KR"/>
        </w:rPr>
        <w:t xml:space="preserve"> In this scenario, we can choose ‘Hot spare’ to recover the data without losing any data.</w:t>
      </w:r>
      <w:r w:rsidRPr="00AE6971">
        <w:rPr>
          <w:rFonts w:eastAsiaTheme="minorEastAsia" w:cstheme="minorHAnsi"/>
          <w:color w:val="2F5496" w:themeColor="accent1" w:themeShade="BF"/>
          <w:lang w:eastAsia="ko-KR"/>
        </w:rPr>
        <w:t xml:space="preserve"> </w:t>
      </w:r>
      <w:r w:rsidRPr="00AE6971">
        <w:rPr>
          <w:color w:val="2F5496" w:themeColor="accent1" w:themeShade="BF"/>
        </w:rPr>
        <w:t xml:space="preserve">This makes development and maintenance more </w:t>
      </w:r>
      <w:r w:rsidR="00F920DF" w:rsidRPr="00AE6971">
        <w:rPr>
          <w:color w:val="2F5496" w:themeColor="accent1" w:themeShade="BF"/>
        </w:rPr>
        <w:t>expensive</w:t>
      </w:r>
      <w:r w:rsidR="006F0CB3" w:rsidRPr="00AE6971">
        <w:rPr>
          <w:color w:val="2F5496" w:themeColor="accent1" w:themeShade="BF"/>
        </w:rPr>
        <w:t xml:space="preserve"> including system resources</w:t>
      </w:r>
      <w:r w:rsidR="00F920DF" w:rsidRPr="00AE6971">
        <w:rPr>
          <w:color w:val="2F5496" w:themeColor="accent1" w:themeShade="BF"/>
        </w:rPr>
        <w:t xml:space="preserve"> but</w:t>
      </w:r>
      <w:r w:rsidRPr="00AE6971">
        <w:rPr>
          <w:color w:val="2F5496" w:themeColor="accent1" w:themeShade="BF"/>
        </w:rPr>
        <w:t xml:space="preserve"> is applicable in systems where </w:t>
      </w:r>
      <w:r w:rsidR="00F57387">
        <w:rPr>
          <w:color w:val="2F5496" w:themeColor="accent1" w:themeShade="BF"/>
        </w:rPr>
        <w:t xml:space="preserve">data’s </w:t>
      </w:r>
      <w:r w:rsidRPr="00AE6971">
        <w:rPr>
          <w:color w:val="2F5496" w:themeColor="accent1" w:themeShade="BF"/>
        </w:rPr>
        <w:t>reliability is important.</w:t>
      </w:r>
    </w:p>
    <w:p w14:paraId="2379859D" w14:textId="77777777" w:rsidR="005A16EB" w:rsidRPr="005A16EB" w:rsidRDefault="005A16EB" w:rsidP="005A16EB">
      <w:pPr>
        <w:rPr>
          <w:rFonts w:eastAsia="Open Sans" w:cstheme="minorHAnsi"/>
        </w:rPr>
      </w:pPr>
    </w:p>
    <w:p w14:paraId="51425475" w14:textId="77777777" w:rsidR="006F0CB3" w:rsidRDefault="008E2BD5" w:rsidP="005F33F2">
      <w:pPr>
        <w:pStyle w:val="a4"/>
        <w:numPr>
          <w:ilvl w:val="0"/>
          <w:numId w:val="4"/>
        </w:numPr>
        <w:rPr>
          <w:rFonts w:eastAsia="Open Sans" w:cstheme="minorHAnsi"/>
        </w:rPr>
      </w:pPr>
      <w:r w:rsidRPr="006F0CB3">
        <w:rPr>
          <w:rFonts w:eastAsia="Open Sans" w:cstheme="minorHAnsi"/>
        </w:rPr>
        <w:t>If a node becomes slow to respond under normal operating conditions, the system will continue to operate without the response time increasing more than the expected average case response time.</w:t>
      </w:r>
    </w:p>
    <w:p w14:paraId="2B36DC65" w14:textId="2DF05E0E" w:rsidR="00F57387" w:rsidRDefault="00F57387" w:rsidP="005D3304">
      <w:pPr>
        <w:pStyle w:val="a4"/>
        <w:numPr>
          <w:ilvl w:val="0"/>
          <w:numId w:val="10"/>
        </w:numPr>
        <w:rPr>
          <w:rFonts w:eastAsia="Open Sans" w:cstheme="minorHAnsi"/>
          <w:color w:val="2F5496" w:themeColor="accent1" w:themeShade="BF"/>
        </w:rPr>
      </w:pPr>
      <w:r w:rsidRPr="00AE6971">
        <w:rPr>
          <w:rFonts w:eastAsia="Open Sans" w:cstheme="minorHAnsi"/>
          <w:color w:val="2F5496" w:themeColor="accent1" w:themeShade="BF"/>
        </w:rPr>
        <w:t>Voting: This can be used to detect the faulty node by checking respond time for each node and comparing result</w:t>
      </w:r>
      <w:r>
        <w:rPr>
          <w:rFonts w:eastAsia="Open Sans" w:cstheme="minorHAnsi"/>
          <w:color w:val="2F5496" w:themeColor="accent1" w:themeShade="BF"/>
        </w:rPr>
        <w:t xml:space="preserve"> </w:t>
      </w:r>
      <w:r w:rsidRPr="002F64B1">
        <w:rPr>
          <w:rFonts w:eastAsia="Open Sans" w:cstheme="minorHAnsi" w:hint="eastAsia"/>
          <w:color w:val="2F5496" w:themeColor="accent1" w:themeShade="BF"/>
        </w:rPr>
        <w:t>w</w:t>
      </w:r>
      <w:r w:rsidRPr="002F64B1">
        <w:rPr>
          <w:rFonts w:eastAsia="Open Sans" w:cstheme="minorHAnsi"/>
          <w:color w:val="2F5496" w:themeColor="accent1" w:themeShade="BF"/>
        </w:rPr>
        <w:t>ith other nodes</w:t>
      </w:r>
      <w:r w:rsidRPr="00AE6971">
        <w:rPr>
          <w:rFonts w:eastAsia="Open Sans" w:cstheme="minorHAnsi"/>
          <w:color w:val="2F5496" w:themeColor="accent1" w:themeShade="BF"/>
        </w:rPr>
        <w:t>. However, if this is a problem with the algorithm implemented by the node, errors cannot be detected through simple voting. But we can overcome that by using a different algorithm implementation for each node.</w:t>
      </w:r>
    </w:p>
    <w:p w14:paraId="7955043E" w14:textId="77777777" w:rsidR="00F57387" w:rsidRDefault="00F57387" w:rsidP="00F57387">
      <w:pPr>
        <w:pStyle w:val="a4"/>
        <w:ind w:left="1080"/>
        <w:rPr>
          <w:rFonts w:eastAsia="Open Sans" w:cstheme="minorHAnsi"/>
          <w:color w:val="2F5496" w:themeColor="accent1" w:themeShade="BF"/>
        </w:rPr>
      </w:pPr>
    </w:p>
    <w:p w14:paraId="0FE4ACD5" w14:textId="479E121D" w:rsidR="00CC582A" w:rsidRPr="00F57387" w:rsidRDefault="00B76F44" w:rsidP="00C51A12">
      <w:pPr>
        <w:pStyle w:val="a4"/>
        <w:numPr>
          <w:ilvl w:val="0"/>
          <w:numId w:val="10"/>
        </w:numPr>
        <w:rPr>
          <w:rFonts w:eastAsia="Open Sans" w:cstheme="minorHAnsi"/>
        </w:rPr>
      </w:pPr>
      <w:r w:rsidRPr="00F57387">
        <w:rPr>
          <w:rFonts w:eastAsia="Open Sans" w:cstheme="minorHAnsi"/>
          <w:color w:val="2F5496" w:themeColor="accent1" w:themeShade="BF"/>
        </w:rPr>
        <w:t xml:space="preserve">Hot </w:t>
      </w:r>
      <w:r w:rsidR="00AE6971" w:rsidRPr="00F57387">
        <w:rPr>
          <w:rFonts w:eastAsia="Open Sans" w:cstheme="minorHAnsi"/>
          <w:color w:val="2F5496" w:themeColor="accent1" w:themeShade="BF"/>
        </w:rPr>
        <w:t>standby:</w:t>
      </w:r>
      <w:r w:rsidRPr="00F57387">
        <w:rPr>
          <w:rFonts w:eastAsia="Open Sans" w:cstheme="minorHAnsi"/>
          <w:color w:val="2F5496" w:themeColor="accent1" w:themeShade="BF"/>
        </w:rPr>
        <w:t xml:space="preserve"> We can use active redundancy strategy to replace the node responding slowly. But it may increase </w:t>
      </w:r>
      <w:r w:rsidRPr="00F57387">
        <w:rPr>
          <w:rFonts w:eastAsiaTheme="minorEastAsia" w:cstheme="minorHAnsi"/>
          <w:color w:val="2F5496" w:themeColor="accent1" w:themeShade="BF"/>
          <w:lang w:eastAsia="ko-KR"/>
        </w:rPr>
        <w:t>average case response time for synchronization</w:t>
      </w:r>
      <w:r w:rsidR="00F57387" w:rsidRPr="00F57387">
        <w:rPr>
          <w:rFonts w:eastAsiaTheme="minorEastAsia" w:cstheme="minorHAnsi"/>
          <w:color w:val="2F5496" w:themeColor="accent1" w:themeShade="BF"/>
          <w:lang w:eastAsia="ko-KR"/>
        </w:rPr>
        <w:t xml:space="preserve"> if node has many data to synchronize</w:t>
      </w:r>
      <w:r w:rsidRPr="00F57387">
        <w:rPr>
          <w:rFonts w:eastAsiaTheme="minorEastAsia" w:cstheme="minorHAnsi"/>
          <w:color w:val="2F5496" w:themeColor="accent1" w:themeShade="BF"/>
          <w:lang w:eastAsia="ko-KR"/>
        </w:rPr>
        <w:t>.</w:t>
      </w:r>
      <w:r w:rsidR="00CC582A" w:rsidRPr="00F57387">
        <w:rPr>
          <w:rFonts w:eastAsia="Open Sans" w:cstheme="minorHAnsi"/>
        </w:rPr>
        <w:br w:type="page"/>
      </w:r>
    </w:p>
    <w:p w14:paraId="630A4D4B" w14:textId="5386899D" w:rsidR="00CC582A" w:rsidRDefault="00CC582A" w:rsidP="00015244">
      <w:pPr>
        <w:pStyle w:val="a4"/>
        <w:numPr>
          <w:ilvl w:val="0"/>
          <w:numId w:val="4"/>
        </w:numPr>
        <w:rPr>
          <w:rFonts w:eastAsia="Open Sans" w:cstheme="minorHAnsi"/>
        </w:rPr>
      </w:pPr>
      <w:r w:rsidRPr="00015244">
        <w:rPr>
          <w:rFonts w:eastAsia="Open Sans" w:cstheme="minorHAnsi"/>
        </w:rPr>
        <w:lastRenderedPageBreak/>
        <w:t xml:space="preserve">Identify </w:t>
      </w:r>
      <w:proofErr w:type="gramStart"/>
      <w:r w:rsidRPr="00015244">
        <w:rPr>
          <w:rFonts w:eastAsia="Open Sans" w:cstheme="minorHAnsi"/>
        </w:rPr>
        <w:t>all of</w:t>
      </w:r>
      <w:proofErr w:type="gramEnd"/>
      <w:r w:rsidRPr="00015244">
        <w:rPr>
          <w:rFonts w:eastAsia="Open Sans" w:cstheme="minorHAnsi"/>
        </w:rPr>
        <w:t xml:space="preserve"> the information you’d need in order to determine the average wait time for Task A from the system shown below</w:t>
      </w:r>
      <w:r w:rsidR="003A3903">
        <w:rPr>
          <w:rFonts w:eastAsia="Open Sans" w:cstheme="minorHAnsi"/>
        </w:rPr>
        <w:t xml:space="preserve"> (15 pts)</w:t>
      </w:r>
      <w:r w:rsidRPr="00015244">
        <w:rPr>
          <w:rFonts w:eastAsia="Open Sans" w:cstheme="minorHAnsi"/>
        </w:rPr>
        <w:t>:</w:t>
      </w:r>
    </w:p>
    <w:p w14:paraId="6B5A1BAE" w14:textId="76B8A95D" w:rsidR="00506FA1" w:rsidRPr="00506FA1" w:rsidRDefault="00506FA1" w:rsidP="00506FA1">
      <w:pPr>
        <w:pStyle w:val="a4"/>
        <w:numPr>
          <w:ilvl w:val="1"/>
          <w:numId w:val="4"/>
        </w:numPr>
        <w:rPr>
          <w:rFonts w:eastAsia="Open Sans" w:cstheme="minorHAnsi"/>
          <w:color w:val="2F5496" w:themeColor="accent1" w:themeShade="BF"/>
        </w:rPr>
      </w:pPr>
      <w:r w:rsidRPr="00506FA1">
        <w:rPr>
          <w:rFonts w:eastAsiaTheme="minorEastAsia" w:cstheme="minorHAnsi"/>
          <w:color w:val="2F5496" w:themeColor="accent1" w:themeShade="BF"/>
          <w:lang w:eastAsia="ko-KR"/>
        </w:rPr>
        <w:t xml:space="preserve">Expected load for </w:t>
      </w:r>
      <w:r w:rsidR="00B13C55">
        <w:rPr>
          <w:rFonts w:eastAsiaTheme="minorEastAsia" w:cstheme="minorHAnsi"/>
          <w:color w:val="2F5496" w:themeColor="accent1" w:themeShade="BF"/>
          <w:lang w:eastAsia="ko-KR"/>
        </w:rPr>
        <w:t>process A, E, B, D.</w:t>
      </w:r>
    </w:p>
    <w:p w14:paraId="7DA7A4C9" w14:textId="179F02FE" w:rsidR="00506FA1" w:rsidRPr="00506FA1" w:rsidRDefault="00506FA1" w:rsidP="00506FA1">
      <w:pPr>
        <w:pStyle w:val="a4"/>
        <w:numPr>
          <w:ilvl w:val="1"/>
          <w:numId w:val="4"/>
        </w:numPr>
        <w:rPr>
          <w:rFonts w:eastAsia="Open Sans" w:cstheme="minorHAnsi"/>
          <w:color w:val="2F5496" w:themeColor="accent1" w:themeShade="BF"/>
        </w:rPr>
      </w:pPr>
      <w:r w:rsidRPr="00506FA1">
        <w:rPr>
          <w:rFonts w:eastAsiaTheme="minorEastAsia" w:cstheme="minorHAnsi"/>
          <w:color w:val="2F5496" w:themeColor="accent1" w:themeShade="BF"/>
          <w:lang w:eastAsia="ko-KR"/>
        </w:rPr>
        <w:t xml:space="preserve">Execution time for </w:t>
      </w:r>
      <w:r w:rsidR="00B13C55">
        <w:rPr>
          <w:rFonts w:eastAsiaTheme="minorEastAsia" w:cstheme="minorHAnsi"/>
          <w:color w:val="2F5496" w:themeColor="accent1" w:themeShade="BF"/>
          <w:lang w:eastAsia="ko-KR"/>
        </w:rPr>
        <w:t>process A, E, B, D.</w:t>
      </w:r>
    </w:p>
    <w:p w14:paraId="5728B5FA" w14:textId="11D2B392" w:rsidR="00506FA1" w:rsidRPr="00B13C55" w:rsidRDefault="00506FA1" w:rsidP="00506FA1">
      <w:pPr>
        <w:pStyle w:val="a4"/>
        <w:numPr>
          <w:ilvl w:val="1"/>
          <w:numId w:val="4"/>
        </w:numPr>
        <w:rPr>
          <w:rFonts w:eastAsia="Open Sans" w:cstheme="minorHAnsi"/>
          <w:color w:val="2F5496" w:themeColor="accent1" w:themeShade="BF"/>
        </w:rPr>
      </w:pPr>
      <w:r w:rsidRPr="00506FA1">
        <w:rPr>
          <w:rFonts w:eastAsiaTheme="minorEastAsia" w:cstheme="minorHAnsi"/>
          <w:color w:val="2F5496" w:themeColor="accent1" w:themeShade="BF"/>
          <w:lang w:eastAsia="ko-KR"/>
        </w:rPr>
        <w:t xml:space="preserve">Scheduling </w:t>
      </w:r>
      <w:r w:rsidRPr="00506FA1">
        <w:rPr>
          <w:rFonts w:eastAsiaTheme="minorEastAsia" w:cstheme="minorHAnsi" w:hint="eastAsia"/>
          <w:color w:val="2F5496" w:themeColor="accent1" w:themeShade="BF"/>
          <w:lang w:eastAsia="ko-KR"/>
        </w:rPr>
        <w:t>s</w:t>
      </w:r>
      <w:r w:rsidRPr="00506FA1">
        <w:rPr>
          <w:rFonts w:eastAsiaTheme="minorEastAsia" w:cstheme="minorHAnsi"/>
          <w:color w:val="2F5496" w:themeColor="accent1" w:themeShade="BF"/>
          <w:lang w:eastAsia="ko-KR"/>
        </w:rPr>
        <w:t>trategy for queue</w:t>
      </w:r>
      <w:r w:rsidR="00B13C55">
        <w:rPr>
          <w:rFonts w:eastAsiaTheme="minorEastAsia" w:cstheme="minorHAnsi"/>
          <w:color w:val="2F5496" w:themeColor="accent1" w:themeShade="BF"/>
          <w:lang w:eastAsia="ko-KR"/>
        </w:rPr>
        <w:t xml:space="preserve"> on the process A, E, B, D.</w:t>
      </w:r>
    </w:p>
    <w:p w14:paraId="48948A27" w14:textId="61FF6C3B" w:rsidR="00B13C55" w:rsidRDefault="00B13C55" w:rsidP="00BF7B64">
      <w:pPr>
        <w:pStyle w:val="a4"/>
        <w:numPr>
          <w:ilvl w:val="1"/>
          <w:numId w:val="4"/>
        </w:numPr>
        <w:rPr>
          <w:rFonts w:eastAsia="Open Sans" w:cstheme="minorHAnsi"/>
          <w:color w:val="2F5496" w:themeColor="accent1" w:themeShade="BF"/>
        </w:rPr>
      </w:pPr>
      <w:r>
        <w:rPr>
          <w:rFonts w:eastAsia="Open Sans" w:cstheme="minorHAnsi"/>
          <w:color w:val="2F5496" w:themeColor="accent1" w:themeShade="BF"/>
        </w:rPr>
        <w:t>Execution time for Database.</w:t>
      </w:r>
    </w:p>
    <w:p w14:paraId="1EE7EEC6" w14:textId="28E3F9C1" w:rsidR="00B13C55" w:rsidRPr="00B13C55" w:rsidRDefault="00B13C55" w:rsidP="00BF7B64">
      <w:pPr>
        <w:pStyle w:val="a4"/>
        <w:numPr>
          <w:ilvl w:val="1"/>
          <w:numId w:val="4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B13C55">
        <w:rPr>
          <w:rFonts w:eastAsiaTheme="minorEastAsia" w:cstheme="minorHAnsi"/>
          <w:color w:val="2F5496" w:themeColor="accent1" w:themeShade="BF"/>
          <w:lang w:eastAsia="ko-KR"/>
        </w:rPr>
        <w:t xml:space="preserve">RPC processing time between process A and E, E and </w:t>
      </w:r>
      <w:r w:rsidR="007E31AA">
        <w:rPr>
          <w:rFonts w:eastAsiaTheme="minorEastAsia" w:cstheme="minorHAnsi"/>
          <w:color w:val="2F5496" w:themeColor="accent1" w:themeShade="BF"/>
          <w:lang w:eastAsia="ko-KR"/>
        </w:rPr>
        <w:t>Database</w:t>
      </w:r>
      <w:r w:rsidRPr="00B13C55">
        <w:rPr>
          <w:rFonts w:eastAsiaTheme="minorEastAsia" w:cstheme="minorHAnsi"/>
          <w:color w:val="2F5496" w:themeColor="accent1" w:themeShade="BF"/>
          <w:lang w:eastAsia="ko-KR"/>
        </w:rPr>
        <w:t xml:space="preserve">, </w:t>
      </w:r>
      <w:r w:rsidR="007E31AA">
        <w:rPr>
          <w:rFonts w:eastAsiaTheme="minorEastAsia" w:cstheme="minorHAnsi"/>
          <w:color w:val="2F5496" w:themeColor="accent1" w:themeShade="BF"/>
          <w:lang w:eastAsia="ko-KR"/>
        </w:rPr>
        <w:t>Database</w:t>
      </w:r>
      <w:r w:rsidRPr="00B13C55">
        <w:rPr>
          <w:rFonts w:eastAsiaTheme="minorEastAsia" w:cstheme="minorHAnsi"/>
          <w:color w:val="2F5496" w:themeColor="accent1" w:themeShade="BF"/>
          <w:lang w:eastAsia="ko-KR"/>
        </w:rPr>
        <w:t xml:space="preserve"> and E, D and B.</w:t>
      </w:r>
    </w:p>
    <w:p w14:paraId="5A1B0BC8" w14:textId="0815E290" w:rsidR="00CC582A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F0770" wp14:editId="2A570965">
                <wp:simplePos x="0" y="0"/>
                <wp:positionH relativeFrom="column">
                  <wp:posOffset>57150</wp:posOffset>
                </wp:positionH>
                <wp:positionV relativeFrom="paragraph">
                  <wp:posOffset>175895</wp:posOffset>
                </wp:positionV>
                <wp:extent cx="2880995" cy="1947545"/>
                <wp:effectExtent l="0" t="0" r="146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1947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19C77" id="Rectangle 1" o:spid="_x0000_s1026" style="position:absolute;left:0;text-align:left;margin-left:4.5pt;margin-top:13.85pt;width:226.85pt;height:1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" filled="f" strokecolor="black [3213]" strokeweight="1pt">
                <v:stroke dashstyle="1 1"/>
              </v:rect>
            </w:pict>
          </mc:Fallback>
        </mc:AlternateContent>
      </w:r>
    </w:p>
    <w:p w14:paraId="3F4ED128" w14:textId="02AF220E" w:rsidR="00CC582A" w:rsidRDefault="00CC582A" w:rsidP="00D2068A">
      <w:pPr>
        <w:rPr>
          <w:rFonts w:eastAsia="Open Sans" w:cstheme="minorHAnsi"/>
        </w:rPr>
      </w:pP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47E611" wp14:editId="742F0A46">
                <wp:simplePos x="0" y="0"/>
                <wp:positionH relativeFrom="column">
                  <wp:posOffset>108585</wp:posOffset>
                </wp:positionH>
                <wp:positionV relativeFrom="paragraph">
                  <wp:posOffset>33020</wp:posOffset>
                </wp:positionV>
                <wp:extent cx="7429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67DFF" w14:textId="3F208233" w:rsidR="00CC582A" w:rsidRDefault="00CC582A">
                            <w:r>
                              <w:t>Legend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7E6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5pt;margin-top:2.6pt;width:5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mpBIAIAAB0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" stroked="f">
                <v:textbox style="mso-fit-shape-to-text:t">
                  <w:txbxContent>
                    <w:p w14:paraId="52B67DFF" w14:textId="3F208233" w:rsidR="00CC582A" w:rsidRDefault="00CC582A">
                      <w:r>
                        <w:t>Legend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B7ADD" w14:textId="2BA5A2EA" w:rsidR="00CC582A" w:rsidRDefault="00CC582A" w:rsidP="00D2068A">
      <w:pPr>
        <w:rPr>
          <w:rFonts w:eastAsia="Open Sans" w:cstheme="minorHAnsi"/>
        </w:rPr>
      </w:pPr>
    </w:p>
    <w:p w14:paraId="24874311" w14:textId="767EB6B4" w:rsidR="00CC582A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56FA" wp14:editId="45DC0697">
                <wp:simplePos x="0" y="0"/>
                <wp:positionH relativeFrom="column">
                  <wp:posOffset>1176020</wp:posOffset>
                </wp:positionH>
                <wp:positionV relativeFrom="paragraph">
                  <wp:posOffset>156210</wp:posOffset>
                </wp:positionV>
                <wp:extent cx="823912" cy="519113"/>
                <wp:effectExtent l="0" t="0" r="14605" b="1460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" cy="51911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9E6B8" w14:textId="05BDE522" w:rsidR="00CC582A" w:rsidRDefault="00CC582A" w:rsidP="00CC582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256F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7" type="#_x0000_t132" style="position:absolute;margin-left:92.6pt;margin-top:12.3pt;width:64.85pt;height: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189E6B8" w14:textId="05BDE522" w:rsidR="00CC582A" w:rsidRDefault="00CC582A" w:rsidP="00CC582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C4C83FA" w14:textId="6D4609CA" w:rsidR="00CC582A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28365" wp14:editId="1B73BDDD">
                <wp:simplePos x="0" y="0"/>
                <wp:positionH relativeFrom="column">
                  <wp:posOffset>2466975</wp:posOffset>
                </wp:positionH>
                <wp:positionV relativeFrom="paragraph">
                  <wp:posOffset>35560</wp:posOffset>
                </wp:positionV>
                <wp:extent cx="4763" cy="666750"/>
                <wp:effectExtent l="0" t="0" r="336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666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BEBA" id="Straight Connector 10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.8pt" to="194.6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" strokecolor="black [3213]" strokeweight="2pt">
                <v:stroke joinstyle="miter"/>
              </v:line>
            </w:pict>
          </mc:Fallback>
        </mc:AlternateContent>
      </w: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B7E30" wp14:editId="387F7F3E">
                <wp:simplePos x="0" y="0"/>
                <wp:positionH relativeFrom="column">
                  <wp:posOffset>200025</wp:posOffset>
                </wp:positionH>
                <wp:positionV relativeFrom="paragraph">
                  <wp:posOffset>36830</wp:posOffset>
                </wp:positionV>
                <wp:extent cx="676275" cy="376238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76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ACC1C" w14:textId="7497551C" w:rsidR="00CC582A" w:rsidRDefault="00CC582A" w:rsidP="00CC582A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B7E30" id="Rectangle 2" o:spid="_x0000_s1028" style="position:absolute;margin-left:15.75pt;margin-top:2.9pt;width:53.25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" fillcolor="#4472c4 [3204]" strokecolor="#1f3763 [1604]" strokeweight="1pt">
                <v:textbox>
                  <w:txbxContent>
                    <w:p w14:paraId="468ACC1C" w14:textId="7497551C" w:rsidR="00CC582A" w:rsidRDefault="00CC582A" w:rsidP="00CC582A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049021A9" w14:textId="7F6AB9FD" w:rsidR="00CC582A" w:rsidRDefault="00CC582A" w:rsidP="00D2068A">
      <w:pPr>
        <w:rPr>
          <w:rFonts w:eastAsia="Open Sans" w:cstheme="minorHAnsi"/>
        </w:rPr>
      </w:pPr>
    </w:p>
    <w:p w14:paraId="37192E53" w14:textId="0DDE3AEA" w:rsidR="00CC582A" w:rsidRDefault="00CC582A" w:rsidP="00D2068A">
      <w:pPr>
        <w:rPr>
          <w:rFonts w:eastAsia="Open Sans" w:cstheme="minorHAnsi"/>
        </w:rPr>
      </w:pPr>
    </w:p>
    <w:p w14:paraId="609FFD2F" w14:textId="516CB8EC" w:rsidR="00CC582A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1F0E" wp14:editId="346D8EB8">
                <wp:simplePos x="0" y="0"/>
                <wp:positionH relativeFrom="column">
                  <wp:posOffset>195262</wp:posOffset>
                </wp:positionH>
                <wp:positionV relativeFrom="paragraph">
                  <wp:posOffset>149860</wp:posOffset>
                </wp:positionV>
                <wp:extent cx="485775" cy="114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2E8B9" id="Rectangle 6" o:spid="_x0000_s1026" style="position:absolute;left:0;text-align:left;margin-left:15.35pt;margin-top:11.8pt;width:38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" filled="f" strokecolor="black [3213]" strokeweight="1pt"/>
            </w:pict>
          </mc:Fallback>
        </mc:AlternateContent>
      </w:r>
    </w:p>
    <w:p w14:paraId="26C777BB" w14:textId="5E23151B" w:rsidR="00CC582A" w:rsidRDefault="00015244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6E60EE" wp14:editId="6E02B816">
                <wp:simplePos x="0" y="0"/>
                <wp:positionH relativeFrom="column">
                  <wp:posOffset>3509963</wp:posOffset>
                </wp:positionH>
                <wp:positionV relativeFrom="paragraph">
                  <wp:posOffset>139065</wp:posOffset>
                </wp:positionV>
                <wp:extent cx="2633662" cy="4186238"/>
                <wp:effectExtent l="19050" t="0" r="14605" b="43180"/>
                <wp:wrapNone/>
                <wp:docPr id="195" name="Freef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662" cy="4186238"/>
                        </a:xfrm>
                        <a:custGeom>
                          <a:avLst/>
                          <a:gdLst>
                            <a:gd name="connsiteX0" fmla="*/ 1524000 w 2633662"/>
                            <a:gd name="connsiteY0" fmla="*/ 0 h 4186238"/>
                            <a:gd name="connsiteX1" fmla="*/ 1495425 w 2633662"/>
                            <a:gd name="connsiteY1" fmla="*/ 14288 h 4186238"/>
                            <a:gd name="connsiteX2" fmla="*/ 1452562 w 2633662"/>
                            <a:gd name="connsiteY2" fmla="*/ 38100 h 4186238"/>
                            <a:gd name="connsiteX3" fmla="*/ 1433512 w 2633662"/>
                            <a:gd name="connsiteY3" fmla="*/ 57150 h 4186238"/>
                            <a:gd name="connsiteX4" fmla="*/ 1409700 w 2633662"/>
                            <a:gd name="connsiteY4" fmla="*/ 66675 h 4186238"/>
                            <a:gd name="connsiteX5" fmla="*/ 1366837 w 2633662"/>
                            <a:gd name="connsiteY5" fmla="*/ 95250 h 4186238"/>
                            <a:gd name="connsiteX6" fmla="*/ 1262062 w 2633662"/>
                            <a:gd name="connsiteY6" fmla="*/ 219075 h 4186238"/>
                            <a:gd name="connsiteX7" fmla="*/ 1238250 w 2633662"/>
                            <a:gd name="connsiteY7" fmla="*/ 252413 h 4186238"/>
                            <a:gd name="connsiteX8" fmla="*/ 1204912 w 2633662"/>
                            <a:gd name="connsiteY8" fmla="*/ 290513 h 4186238"/>
                            <a:gd name="connsiteX9" fmla="*/ 1152525 w 2633662"/>
                            <a:gd name="connsiteY9" fmla="*/ 371475 h 4186238"/>
                            <a:gd name="connsiteX10" fmla="*/ 1090612 w 2633662"/>
                            <a:gd name="connsiteY10" fmla="*/ 447675 h 4186238"/>
                            <a:gd name="connsiteX11" fmla="*/ 1062037 w 2633662"/>
                            <a:gd name="connsiteY11" fmla="*/ 481013 h 4186238"/>
                            <a:gd name="connsiteX12" fmla="*/ 1023937 w 2633662"/>
                            <a:gd name="connsiteY12" fmla="*/ 533400 h 4186238"/>
                            <a:gd name="connsiteX13" fmla="*/ 1004887 w 2633662"/>
                            <a:gd name="connsiteY13" fmla="*/ 571500 h 4186238"/>
                            <a:gd name="connsiteX14" fmla="*/ 966787 w 2633662"/>
                            <a:gd name="connsiteY14" fmla="*/ 623888 h 4186238"/>
                            <a:gd name="connsiteX15" fmla="*/ 933450 w 2633662"/>
                            <a:gd name="connsiteY15" fmla="*/ 671513 h 4186238"/>
                            <a:gd name="connsiteX16" fmla="*/ 900112 w 2633662"/>
                            <a:gd name="connsiteY16" fmla="*/ 733425 h 4186238"/>
                            <a:gd name="connsiteX17" fmla="*/ 876300 w 2633662"/>
                            <a:gd name="connsiteY17" fmla="*/ 762000 h 4186238"/>
                            <a:gd name="connsiteX18" fmla="*/ 866775 w 2633662"/>
                            <a:gd name="connsiteY18" fmla="*/ 795338 h 4186238"/>
                            <a:gd name="connsiteX19" fmla="*/ 838200 w 2633662"/>
                            <a:gd name="connsiteY19" fmla="*/ 823913 h 4186238"/>
                            <a:gd name="connsiteX20" fmla="*/ 819150 w 2633662"/>
                            <a:gd name="connsiteY20" fmla="*/ 847725 h 4186238"/>
                            <a:gd name="connsiteX21" fmla="*/ 795337 w 2633662"/>
                            <a:gd name="connsiteY21" fmla="*/ 890588 h 4186238"/>
                            <a:gd name="connsiteX22" fmla="*/ 733425 w 2633662"/>
                            <a:gd name="connsiteY22" fmla="*/ 976313 h 4186238"/>
                            <a:gd name="connsiteX23" fmla="*/ 723900 w 2633662"/>
                            <a:gd name="connsiteY23" fmla="*/ 995363 h 4186238"/>
                            <a:gd name="connsiteX24" fmla="*/ 642937 w 2633662"/>
                            <a:gd name="connsiteY24" fmla="*/ 1090613 h 4186238"/>
                            <a:gd name="connsiteX25" fmla="*/ 609600 w 2633662"/>
                            <a:gd name="connsiteY25" fmla="*/ 1128713 h 4186238"/>
                            <a:gd name="connsiteX26" fmla="*/ 523875 w 2633662"/>
                            <a:gd name="connsiteY26" fmla="*/ 1262063 h 4186238"/>
                            <a:gd name="connsiteX27" fmla="*/ 495300 w 2633662"/>
                            <a:gd name="connsiteY27" fmla="*/ 1309688 h 4186238"/>
                            <a:gd name="connsiteX28" fmla="*/ 347662 w 2633662"/>
                            <a:gd name="connsiteY28" fmla="*/ 1495425 h 4186238"/>
                            <a:gd name="connsiteX29" fmla="*/ 314325 w 2633662"/>
                            <a:gd name="connsiteY29" fmla="*/ 1543050 h 4186238"/>
                            <a:gd name="connsiteX30" fmla="*/ 300037 w 2633662"/>
                            <a:gd name="connsiteY30" fmla="*/ 1576388 h 4186238"/>
                            <a:gd name="connsiteX31" fmla="*/ 280987 w 2633662"/>
                            <a:gd name="connsiteY31" fmla="*/ 1604963 h 4186238"/>
                            <a:gd name="connsiteX32" fmla="*/ 271462 w 2633662"/>
                            <a:gd name="connsiteY32" fmla="*/ 1628775 h 4186238"/>
                            <a:gd name="connsiteX33" fmla="*/ 242887 w 2633662"/>
                            <a:gd name="connsiteY33" fmla="*/ 1676400 h 4186238"/>
                            <a:gd name="connsiteX34" fmla="*/ 233362 w 2633662"/>
                            <a:gd name="connsiteY34" fmla="*/ 1704975 h 4186238"/>
                            <a:gd name="connsiteX35" fmla="*/ 219075 w 2633662"/>
                            <a:gd name="connsiteY35" fmla="*/ 1719263 h 4186238"/>
                            <a:gd name="connsiteX36" fmla="*/ 185737 w 2633662"/>
                            <a:gd name="connsiteY36" fmla="*/ 1766888 h 4186238"/>
                            <a:gd name="connsiteX37" fmla="*/ 152400 w 2633662"/>
                            <a:gd name="connsiteY37" fmla="*/ 1800225 h 4186238"/>
                            <a:gd name="connsiteX38" fmla="*/ 119062 w 2633662"/>
                            <a:gd name="connsiteY38" fmla="*/ 1828800 h 4186238"/>
                            <a:gd name="connsiteX39" fmla="*/ 95250 w 2633662"/>
                            <a:gd name="connsiteY39" fmla="*/ 1881188 h 4186238"/>
                            <a:gd name="connsiteX40" fmla="*/ 61912 w 2633662"/>
                            <a:gd name="connsiteY40" fmla="*/ 1933575 h 4186238"/>
                            <a:gd name="connsiteX41" fmla="*/ 52387 w 2633662"/>
                            <a:gd name="connsiteY41" fmla="*/ 1957388 h 4186238"/>
                            <a:gd name="connsiteX42" fmla="*/ 47625 w 2633662"/>
                            <a:gd name="connsiteY42" fmla="*/ 1976438 h 4186238"/>
                            <a:gd name="connsiteX43" fmla="*/ 33337 w 2633662"/>
                            <a:gd name="connsiteY43" fmla="*/ 1990725 h 4186238"/>
                            <a:gd name="connsiteX44" fmla="*/ 23812 w 2633662"/>
                            <a:gd name="connsiteY44" fmla="*/ 2038350 h 4186238"/>
                            <a:gd name="connsiteX45" fmla="*/ 28575 w 2633662"/>
                            <a:gd name="connsiteY45" fmla="*/ 2119313 h 4186238"/>
                            <a:gd name="connsiteX46" fmla="*/ 33337 w 2633662"/>
                            <a:gd name="connsiteY46" fmla="*/ 2138363 h 4186238"/>
                            <a:gd name="connsiteX47" fmla="*/ 52387 w 2633662"/>
                            <a:gd name="connsiteY47" fmla="*/ 2176463 h 4186238"/>
                            <a:gd name="connsiteX48" fmla="*/ 61912 w 2633662"/>
                            <a:gd name="connsiteY48" fmla="*/ 2205038 h 4186238"/>
                            <a:gd name="connsiteX49" fmla="*/ 71437 w 2633662"/>
                            <a:gd name="connsiteY49" fmla="*/ 2224088 h 4186238"/>
                            <a:gd name="connsiteX50" fmla="*/ 85725 w 2633662"/>
                            <a:gd name="connsiteY50" fmla="*/ 2266950 h 4186238"/>
                            <a:gd name="connsiteX51" fmla="*/ 100012 w 2633662"/>
                            <a:gd name="connsiteY51" fmla="*/ 2286000 h 4186238"/>
                            <a:gd name="connsiteX52" fmla="*/ 109537 w 2633662"/>
                            <a:gd name="connsiteY52" fmla="*/ 2314575 h 4186238"/>
                            <a:gd name="connsiteX53" fmla="*/ 119062 w 2633662"/>
                            <a:gd name="connsiteY53" fmla="*/ 2328863 h 4186238"/>
                            <a:gd name="connsiteX54" fmla="*/ 128587 w 2633662"/>
                            <a:gd name="connsiteY54" fmla="*/ 2347913 h 4186238"/>
                            <a:gd name="connsiteX55" fmla="*/ 152400 w 2633662"/>
                            <a:gd name="connsiteY55" fmla="*/ 2395538 h 4186238"/>
                            <a:gd name="connsiteX56" fmla="*/ 152400 w 2633662"/>
                            <a:gd name="connsiteY56" fmla="*/ 2566988 h 4186238"/>
                            <a:gd name="connsiteX57" fmla="*/ 157162 w 2633662"/>
                            <a:gd name="connsiteY57" fmla="*/ 2662238 h 4186238"/>
                            <a:gd name="connsiteX58" fmla="*/ 161925 w 2633662"/>
                            <a:gd name="connsiteY58" fmla="*/ 2838450 h 4186238"/>
                            <a:gd name="connsiteX59" fmla="*/ 157162 w 2633662"/>
                            <a:gd name="connsiteY59" fmla="*/ 3043238 h 4186238"/>
                            <a:gd name="connsiteX60" fmla="*/ 142875 w 2633662"/>
                            <a:gd name="connsiteY60" fmla="*/ 3071813 h 4186238"/>
                            <a:gd name="connsiteX61" fmla="*/ 119062 w 2633662"/>
                            <a:gd name="connsiteY61" fmla="*/ 3228975 h 4186238"/>
                            <a:gd name="connsiteX62" fmla="*/ 114300 w 2633662"/>
                            <a:gd name="connsiteY62" fmla="*/ 3262313 h 4186238"/>
                            <a:gd name="connsiteX63" fmla="*/ 100012 w 2633662"/>
                            <a:gd name="connsiteY63" fmla="*/ 3300413 h 4186238"/>
                            <a:gd name="connsiteX64" fmla="*/ 90487 w 2633662"/>
                            <a:gd name="connsiteY64" fmla="*/ 3348038 h 4186238"/>
                            <a:gd name="connsiteX65" fmla="*/ 85725 w 2633662"/>
                            <a:gd name="connsiteY65" fmla="*/ 3386138 h 4186238"/>
                            <a:gd name="connsiteX66" fmla="*/ 76200 w 2633662"/>
                            <a:gd name="connsiteY66" fmla="*/ 3490913 h 4186238"/>
                            <a:gd name="connsiteX67" fmla="*/ 71437 w 2633662"/>
                            <a:gd name="connsiteY67" fmla="*/ 3514725 h 4186238"/>
                            <a:gd name="connsiteX68" fmla="*/ 61912 w 2633662"/>
                            <a:gd name="connsiteY68" fmla="*/ 3576638 h 4186238"/>
                            <a:gd name="connsiteX69" fmla="*/ 47625 w 2633662"/>
                            <a:gd name="connsiteY69" fmla="*/ 3614738 h 4186238"/>
                            <a:gd name="connsiteX70" fmla="*/ 42862 w 2633662"/>
                            <a:gd name="connsiteY70" fmla="*/ 3643313 h 4186238"/>
                            <a:gd name="connsiteX71" fmla="*/ 28575 w 2633662"/>
                            <a:gd name="connsiteY71" fmla="*/ 3700463 h 4186238"/>
                            <a:gd name="connsiteX72" fmla="*/ 23812 w 2633662"/>
                            <a:gd name="connsiteY72" fmla="*/ 3743325 h 4186238"/>
                            <a:gd name="connsiteX73" fmla="*/ 9525 w 2633662"/>
                            <a:gd name="connsiteY73" fmla="*/ 3810000 h 4186238"/>
                            <a:gd name="connsiteX74" fmla="*/ 4762 w 2633662"/>
                            <a:gd name="connsiteY74" fmla="*/ 3838575 h 4186238"/>
                            <a:gd name="connsiteX75" fmla="*/ 0 w 2633662"/>
                            <a:gd name="connsiteY75" fmla="*/ 3862388 h 4186238"/>
                            <a:gd name="connsiteX76" fmla="*/ 4762 w 2633662"/>
                            <a:gd name="connsiteY76" fmla="*/ 3957638 h 4186238"/>
                            <a:gd name="connsiteX77" fmla="*/ 28575 w 2633662"/>
                            <a:gd name="connsiteY77" fmla="*/ 4052888 h 4186238"/>
                            <a:gd name="connsiteX78" fmla="*/ 33337 w 2633662"/>
                            <a:gd name="connsiteY78" fmla="*/ 4071938 h 4186238"/>
                            <a:gd name="connsiteX79" fmla="*/ 85725 w 2633662"/>
                            <a:gd name="connsiteY79" fmla="*/ 4133850 h 4186238"/>
                            <a:gd name="connsiteX80" fmla="*/ 123825 w 2633662"/>
                            <a:gd name="connsiteY80" fmla="*/ 4167188 h 4186238"/>
                            <a:gd name="connsiteX81" fmla="*/ 180975 w 2633662"/>
                            <a:gd name="connsiteY81" fmla="*/ 4186238 h 4186238"/>
                            <a:gd name="connsiteX82" fmla="*/ 366712 w 2633662"/>
                            <a:gd name="connsiteY82" fmla="*/ 4133850 h 4186238"/>
                            <a:gd name="connsiteX83" fmla="*/ 414337 w 2633662"/>
                            <a:gd name="connsiteY83" fmla="*/ 4114800 h 4186238"/>
                            <a:gd name="connsiteX84" fmla="*/ 457200 w 2633662"/>
                            <a:gd name="connsiteY84" fmla="*/ 4095750 h 4186238"/>
                            <a:gd name="connsiteX85" fmla="*/ 595312 w 2633662"/>
                            <a:gd name="connsiteY85" fmla="*/ 4043363 h 4186238"/>
                            <a:gd name="connsiteX86" fmla="*/ 614362 w 2633662"/>
                            <a:gd name="connsiteY86" fmla="*/ 4019550 h 4186238"/>
                            <a:gd name="connsiteX87" fmla="*/ 671512 w 2633662"/>
                            <a:gd name="connsiteY87" fmla="*/ 3967163 h 4186238"/>
                            <a:gd name="connsiteX88" fmla="*/ 681037 w 2633662"/>
                            <a:gd name="connsiteY88" fmla="*/ 3948113 h 4186238"/>
                            <a:gd name="connsiteX89" fmla="*/ 709612 w 2633662"/>
                            <a:gd name="connsiteY89" fmla="*/ 3910013 h 4186238"/>
                            <a:gd name="connsiteX90" fmla="*/ 776287 w 2633662"/>
                            <a:gd name="connsiteY90" fmla="*/ 3810000 h 4186238"/>
                            <a:gd name="connsiteX91" fmla="*/ 804862 w 2633662"/>
                            <a:gd name="connsiteY91" fmla="*/ 3767138 h 4186238"/>
                            <a:gd name="connsiteX92" fmla="*/ 928687 w 2633662"/>
                            <a:gd name="connsiteY92" fmla="*/ 3657600 h 4186238"/>
                            <a:gd name="connsiteX93" fmla="*/ 1057275 w 2633662"/>
                            <a:gd name="connsiteY93" fmla="*/ 3524250 h 4186238"/>
                            <a:gd name="connsiteX94" fmla="*/ 1147762 w 2633662"/>
                            <a:gd name="connsiteY94" fmla="*/ 3433763 h 4186238"/>
                            <a:gd name="connsiteX95" fmla="*/ 1176337 w 2633662"/>
                            <a:gd name="connsiteY95" fmla="*/ 3386138 h 4186238"/>
                            <a:gd name="connsiteX96" fmla="*/ 1204912 w 2633662"/>
                            <a:gd name="connsiteY96" fmla="*/ 3348038 h 4186238"/>
                            <a:gd name="connsiteX97" fmla="*/ 1233487 w 2633662"/>
                            <a:gd name="connsiteY97" fmla="*/ 3314700 h 4186238"/>
                            <a:gd name="connsiteX98" fmla="*/ 1276350 w 2633662"/>
                            <a:gd name="connsiteY98" fmla="*/ 3233738 h 4186238"/>
                            <a:gd name="connsiteX99" fmla="*/ 1304925 w 2633662"/>
                            <a:gd name="connsiteY99" fmla="*/ 3205163 h 4186238"/>
                            <a:gd name="connsiteX100" fmla="*/ 1338262 w 2633662"/>
                            <a:gd name="connsiteY100" fmla="*/ 3152775 h 4186238"/>
                            <a:gd name="connsiteX101" fmla="*/ 1347787 w 2633662"/>
                            <a:gd name="connsiteY101" fmla="*/ 3128963 h 4186238"/>
                            <a:gd name="connsiteX102" fmla="*/ 1395412 w 2633662"/>
                            <a:gd name="connsiteY102" fmla="*/ 3052763 h 4186238"/>
                            <a:gd name="connsiteX103" fmla="*/ 1409700 w 2633662"/>
                            <a:gd name="connsiteY103" fmla="*/ 3014663 h 4186238"/>
                            <a:gd name="connsiteX104" fmla="*/ 1419225 w 2633662"/>
                            <a:gd name="connsiteY104" fmla="*/ 3000375 h 4186238"/>
                            <a:gd name="connsiteX105" fmla="*/ 1433512 w 2633662"/>
                            <a:gd name="connsiteY105" fmla="*/ 2976563 h 4186238"/>
                            <a:gd name="connsiteX106" fmla="*/ 1452562 w 2633662"/>
                            <a:gd name="connsiteY106" fmla="*/ 2938463 h 4186238"/>
                            <a:gd name="connsiteX107" fmla="*/ 1466850 w 2633662"/>
                            <a:gd name="connsiteY107" fmla="*/ 2914650 h 4186238"/>
                            <a:gd name="connsiteX108" fmla="*/ 1524000 w 2633662"/>
                            <a:gd name="connsiteY108" fmla="*/ 2790825 h 4186238"/>
                            <a:gd name="connsiteX109" fmla="*/ 1547812 w 2633662"/>
                            <a:gd name="connsiteY109" fmla="*/ 2743200 h 4186238"/>
                            <a:gd name="connsiteX110" fmla="*/ 1624012 w 2633662"/>
                            <a:gd name="connsiteY110" fmla="*/ 2495550 h 4186238"/>
                            <a:gd name="connsiteX111" fmla="*/ 1652587 w 2633662"/>
                            <a:gd name="connsiteY111" fmla="*/ 2452688 h 4186238"/>
                            <a:gd name="connsiteX112" fmla="*/ 1676400 w 2633662"/>
                            <a:gd name="connsiteY112" fmla="*/ 2405063 h 4186238"/>
                            <a:gd name="connsiteX113" fmla="*/ 1714500 w 2633662"/>
                            <a:gd name="connsiteY113" fmla="*/ 2357438 h 4186238"/>
                            <a:gd name="connsiteX114" fmla="*/ 1766887 w 2633662"/>
                            <a:gd name="connsiteY114" fmla="*/ 2266950 h 4186238"/>
                            <a:gd name="connsiteX115" fmla="*/ 1852612 w 2633662"/>
                            <a:gd name="connsiteY115" fmla="*/ 2133600 h 4186238"/>
                            <a:gd name="connsiteX116" fmla="*/ 1871662 w 2633662"/>
                            <a:gd name="connsiteY116" fmla="*/ 2085975 h 4186238"/>
                            <a:gd name="connsiteX117" fmla="*/ 1971675 w 2633662"/>
                            <a:gd name="connsiteY117" fmla="*/ 1862138 h 4186238"/>
                            <a:gd name="connsiteX118" fmla="*/ 1985962 w 2633662"/>
                            <a:gd name="connsiteY118" fmla="*/ 1828800 h 4186238"/>
                            <a:gd name="connsiteX119" fmla="*/ 2047875 w 2633662"/>
                            <a:gd name="connsiteY119" fmla="*/ 1671638 h 4186238"/>
                            <a:gd name="connsiteX120" fmla="*/ 2076450 w 2633662"/>
                            <a:gd name="connsiteY120" fmla="*/ 1624013 h 4186238"/>
                            <a:gd name="connsiteX121" fmla="*/ 2119312 w 2633662"/>
                            <a:gd name="connsiteY121" fmla="*/ 1538288 h 4186238"/>
                            <a:gd name="connsiteX122" fmla="*/ 2143125 w 2633662"/>
                            <a:gd name="connsiteY122" fmla="*/ 1509713 h 4186238"/>
                            <a:gd name="connsiteX123" fmla="*/ 2214562 w 2633662"/>
                            <a:gd name="connsiteY123" fmla="*/ 1414463 h 4186238"/>
                            <a:gd name="connsiteX124" fmla="*/ 2238375 w 2633662"/>
                            <a:gd name="connsiteY124" fmla="*/ 1395413 h 4186238"/>
                            <a:gd name="connsiteX125" fmla="*/ 2252662 w 2633662"/>
                            <a:gd name="connsiteY125" fmla="*/ 1371600 h 4186238"/>
                            <a:gd name="connsiteX126" fmla="*/ 2271712 w 2633662"/>
                            <a:gd name="connsiteY126" fmla="*/ 1347788 h 4186238"/>
                            <a:gd name="connsiteX127" fmla="*/ 2295525 w 2633662"/>
                            <a:gd name="connsiteY127" fmla="*/ 1290638 h 4186238"/>
                            <a:gd name="connsiteX128" fmla="*/ 2309812 w 2633662"/>
                            <a:gd name="connsiteY128" fmla="*/ 1271588 h 4186238"/>
                            <a:gd name="connsiteX129" fmla="*/ 2324100 w 2633662"/>
                            <a:gd name="connsiteY129" fmla="*/ 1238250 h 4186238"/>
                            <a:gd name="connsiteX130" fmla="*/ 2347912 w 2633662"/>
                            <a:gd name="connsiteY130" fmla="*/ 1209675 h 4186238"/>
                            <a:gd name="connsiteX131" fmla="*/ 2371725 w 2633662"/>
                            <a:gd name="connsiteY131" fmla="*/ 1176338 h 4186238"/>
                            <a:gd name="connsiteX132" fmla="*/ 2395537 w 2633662"/>
                            <a:gd name="connsiteY132" fmla="*/ 1128713 h 4186238"/>
                            <a:gd name="connsiteX133" fmla="*/ 2452687 w 2633662"/>
                            <a:gd name="connsiteY133" fmla="*/ 1028700 h 4186238"/>
                            <a:gd name="connsiteX134" fmla="*/ 2471737 w 2633662"/>
                            <a:gd name="connsiteY134" fmla="*/ 1000125 h 4186238"/>
                            <a:gd name="connsiteX135" fmla="*/ 2505075 w 2633662"/>
                            <a:gd name="connsiteY135" fmla="*/ 952500 h 4186238"/>
                            <a:gd name="connsiteX136" fmla="*/ 2547937 w 2633662"/>
                            <a:gd name="connsiteY136" fmla="*/ 885825 h 4186238"/>
                            <a:gd name="connsiteX137" fmla="*/ 2557462 w 2633662"/>
                            <a:gd name="connsiteY137" fmla="*/ 857250 h 4186238"/>
                            <a:gd name="connsiteX138" fmla="*/ 2576512 w 2633662"/>
                            <a:gd name="connsiteY138" fmla="*/ 823913 h 4186238"/>
                            <a:gd name="connsiteX139" fmla="*/ 2581275 w 2633662"/>
                            <a:gd name="connsiteY139" fmla="*/ 809625 h 4186238"/>
                            <a:gd name="connsiteX140" fmla="*/ 2590800 w 2633662"/>
                            <a:gd name="connsiteY140" fmla="*/ 757238 h 4186238"/>
                            <a:gd name="connsiteX141" fmla="*/ 2614612 w 2633662"/>
                            <a:gd name="connsiteY141" fmla="*/ 657225 h 4186238"/>
                            <a:gd name="connsiteX142" fmla="*/ 2619375 w 2633662"/>
                            <a:gd name="connsiteY142" fmla="*/ 619125 h 4186238"/>
                            <a:gd name="connsiteX143" fmla="*/ 2624137 w 2633662"/>
                            <a:gd name="connsiteY143" fmla="*/ 571500 h 4186238"/>
                            <a:gd name="connsiteX144" fmla="*/ 2628900 w 2633662"/>
                            <a:gd name="connsiteY144" fmla="*/ 542925 h 4186238"/>
                            <a:gd name="connsiteX145" fmla="*/ 2633662 w 2633662"/>
                            <a:gd name="connsiteY145" fmla="*/ 471488 h 4186238"/>
                            <a:gd name="connsiteX146" fmla="*/ 2628900 w 2633662"/>
                            <a:gd name="connsiteY146" fmla="*/ 361950 h 4186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</a:cxnLst>
                          <a:rect l="l" t="t" r="r" b="b"/>
                          <a:pathLst>
                            <a:path w="2633662" h="4186238">
                              <a:moveTo>
                                <a:pt x="1524000" y="0"/>
                              </a:moveTo>
                              <a:cubicBezTo>
                                <a:pt x="1514475" y="4763"/>
                                <a:pt x="1504624" y="8922"/>
                                <a:pt x="1495425" y="14288"/>
                              </a:cubicBezTo>
                              <a:cubicBezTo>
                                <a:pt x="1451759" y="39760"/>
                                <a:pt x="1482496" y="28123"/>
                                <a:pt x="1452562" y="38100"/>
                              </a:cubicBezTo>
                              <a:cubicBezTo>
                                <a:pt x="1446212" y="44450"/>
                                <a:pt x="1440984" y="52169"/>
                                <a:pt x="1433512" y="57150"/>
                              </a:cubicBezTo>
                              <a:cubicBezTo>
                                <a:pt x="1426399" y="61892"/>
                                <a:pt x="1417346" y="62852"/>
                                <a:pt x="1409700" y="66675"/>
                              </a:cubicBezTo>
                              <a:cubicBezTo>
                                <a:pt x="1398773" y="72139"/>
                                <a:pt x="1376407" y="86477"/>
                                <a:pt x="1366837" y="95250"/>
                              </a:cubicBezTo>
                              <a:cubicBezTo>
                                <a:pt x="1323240" y="135214"/>
                                <a:pt x="1299250" y="167010"/>
                                <a:pt x="1262062" y="219075"/>
                              </a:cubicBezTo>
                              <a:cubicBezTo>
                                <a:pt x="1254125" y="230188"/>
                                <a:pt x="1246781" y="241749"/>
                                <a:pt x="1238250" y="252413"/>
                              </a:cubicBezTo>
                              <a:cubicBezTo>
                                <a:pt x="1227708" y="265591"/>
                                <a:pt x="1214772" y="276818"/>
                                <a:pt x="1204912" y="290513"/>
                              </a:cubicBezTo>
                              <a:cubicBezTo>
                                <a:pt x="1186130" y="316599"/>
                                <a:pt x="1173692" y="347284"/>
                                <a:pt x="1152525" y="371475"/>
                              </a:cubicBezTo>
                              <a:cubicBezTo>
                                <a:pt x="1076747" y="458077"/>
                                <a:pt x="1159402" y="361687"/>
                                <a:pt x="1090612" y="447675"/>
                              </a:cubicBezTo>
                              <a:cubicBezTo>
                                <a:pt x="1081469" y="459104"/>
                                <a:pt x="1070156" y="468835"/>
                                <a:pt x="1062037" y="481013"/>
                              </a:cubicBezTo>
                              <a:cubicBezTo>
                                <a:pt x="1024372" y="537511"/>
                                <a:pt x="1062768" y="504278"/>
                                <a:pt x="1023937" y="533400"/>
                              </a:cubicBezTo>
                              <a:cubicBezTo>
                                <a:pt x="1017587" y="546100"/>
                                <a:pt x="1012469" y="559495"/>
                                <a:pt x="1004887" y="571500"/>
                              </a:cubicBezTo>
                              <a:cubicBezTo>
                                <a:pt x="993357" y="589756"/>
                                <a:pt x="977896" y="605373"/>
                                <a:pt x="966787" y="623888"/>
                              </a:cubicBezTo>
                              <a:cubicBezTo>
                                <a:pt x="937580" y="672566"/>
                                <a:pt x="968923" y="622737"/>
                                <a:pt x="933450" y="671513"/>
                              </a:cubicBezTo>
                              <a:cubicBezTo>
                                <a:pt x="870144" y="758560"/>
                                <a:pt x="958567" y="638437"/>
                                <a:pt x="900112" y="733425"/>
                              </a:cubicBezTo>
                              <a:cubicBezTo>
                                <a:pt x="893614" y="743984"/>
                                <a:pt x="884237" y="752475"/>
                                <a:pt x="876300" y="762000"/>
                              </a:cubicBezTo>
                              <a:cubicBezTo>
                                <a:pt x="873125" y="773113"/>
                                <a:pt x="872832" y="785495"/>
                                <a:pt x="866775" y="795338"/>
                              </a:cubicBezTo>
                              <a:cubicBezTo>
                                <a:pt x="859715" y="806810"/>
                                <a:pt x="847261" y="813946"/>
                                <a:pt x="838200" y="823913"/>
                              </a:cubicBezTo>
                              <a:cubicBezTo>
                                <a:pt x="831362" y="831434"/>
                                <a:pt x="824607" y="839149"/>
                                <a:pt x="819150" y="847725"/>
                              </a:cubicBezTo>
                              <a:cubicBezTo>
                                <a:pt x="792078" y="890266"/>
                                <a:pt x="816264" y="862684"/>
                                <a:pt x="795337" y="890588"/>
                              </a:cubicBezTo>
                              <a:cubicBezTo>
                                <a:pt x="761736" y="935390"/>
                                <a:pt x="762289" y="929408"/>
                                <a:pt x="733425" y="976313"/>
                              </a:cubicBezTo>
                              <a:cubicBezTo>
                                <a:pt x="729704" y="982359"/>
                                <a:pt x="728160" y="989683"/>
                                <a:pt x="723900" y="995363"/>
                              </a:cubicBezTo>
                              <a:cubicBezTo>
                                <a:pt x="706365" y="1018743"/>
                                <a:pt x="664775" y="1065655"/>
                                <a:pt x="642937" y="1090613"/>
                              </a:cubicBezTo>
                              <a:cubicBezTo>
                                <a:pt x="631825" y="1103313"/>
                                <a:pt x="619409" y="1114981"/>
                                <a:pt x="609600" y="1128713"/>
                              </a:cubicBezTo>
                              <a:cubicBezTo>
                                <a:pt x="564679" y="1191600"/>
                                <a:pt x="588146" y="1157199"/>
                                <a:pt x="523875" y="1262063"/>
                              </a:cubicBezTo>
                              <a:cubicBezTo>
                                <a:pt x="514201" y="1277847"/>
                                <a:pt x="507388" y="1295666"/>
                                <a:pt x="495300" y="1309688"/>
                              </a:cubicBezTo>
                              <a:cubicBezTo>
                                <a:pt x="297597" y="1539022"/>
                                <a:pt x="427780" y="1372166"/>
                                <a:pt x="347662" y="1495425"/>
                              </a:cubicBezTo>
                              <a:cubicBezTo>
                                <a:pt x="337101" y="1511672"/>
                                <a:pt x="324150" y="1526348"/>
                                <a:pt x="314325" y="1543050"/>
                              </a:cubicBezTo>
                              <a:cubicBezTo>
                                <a:pt x="308195" y="1553471"/>
                                <a:pt x="305769" y="1565743"/>
                                <a:pt x="300037" y="1576388"/>
                              </a:cubicBezTo>
                              <a:cubicBezTo>
                                <a:pt x="294610" y="1586467"/>
                                <a:pt x="286469" y="1594913"/>
                                <a:pt x="280987" y="1604963"/>
                              </a:cubicBezTo>
                              <a:cubicBezTo>
                                <a:pt x="276893" y="1612468"/>
                                <a:pt x="275485" y="1621232"/>
                                <a:pt x="271462" y="1628775"/>
                              </a:cubicBezTo>
                              <a:cubicBezTo>
                                <a:pt x="262750" y="1645110"/>
                                <a:pt x="248741" y="1658837"/>
                                <a:pt x="242887" y="1676400"/>
                              </a:cubicBezTo>
                              <a:cubicBezTo>
                                <a:pt x="239712" y="1685925"/>
                                <a:pt x="238238" y="1696198"/>
                                <a:pt x="233362" y="1704975"/>
                              </a:cubicBezTo>
                              <a:cubicBezTo>
                                <a:pt x="230091" y="1710863"/>
                                <a:pt x="222990" y="1713782"/>
                                <a:pt x="219075" y="1719263"/>
                              </a:cubicBezTo>
                              <a:cubicBezTo>
                                <a:pt x="181440" y="1771955"/>
                                <a:pt x="253504" y="1693474"/>
                                <a:pt x="185737" y="1766888"/>
                              </a:cubicBezTo>
                              <a:cubicBezTo>
                                <a:pt x="175078" y="1778436"/>
                                <a:pt x="165476" y="1791508"/>
                                <a:pt x="152400" y="1800225"/>
                              </a:cubicBezTo>
                              <a:cubicBezTo>
                                <a:pt x="130640" y="1814731"/>
                                <a:pt x="142159" y="1805703"/>
                                <a:pt x="119062" y="1828800"/>
                              </a:cubicBezTo>
                              <a:cubicBezTo>
                                <a:pt x="112069" y="1849783"/>
                                <a:pt x="110158" y="1857762"/>
                                <a:pt x="95250" y="1881188"/>
                              </a:cubicBezTo>
                              <a:cubicBezTo>
                                <a:pt x="84137" y="1898650"/>
                                <a:pt x="69599" y="1914357"/>
                                <a:pt x="61912" y="1933575"/>
                              </a:cubicBezTo>
                              <a:cubicBezTo>
                                <a:pt x="58737" y="1941513"/>
                                <a:pt x="55090" y="1949278"/>
                                <a:pt x="52387" y="1957388"/>
                              </a:cubicBezTo>
                              <a:cubicBezTo>
                                <a:pt x="50317" y="1963598"/>
                                <a:pt x="50872" y="1970755"/>
                                <a:pt x="47625" y="1976438"/>
                              </a:cubicBezTo>
                              <a:cubicBezTo>
                                <a:pt x="44283" y="1982286"/>
                                <a:pt x="38100" y="1985963"/>
                                <a:pt x="33337" y="1990725"/>
                              </a:cubicBezTo>
                              <a:cubicBezTo>
                                <a:pt x="30191" y="2003310"/>
                                <a:pt x="23812" y="2026678"/>
                                <a:pt x="23812" y="2038350"/>
                              </a:cubicBezTo>
                              <a:cubicBezTo>
                                <a:pt x="23812" y="2065384"/>
                                <a:pt x="26012" y="2092400"/>
                                <a:pt x="28575" y="2119313"/>
                              </a:cubicBezTo>
                              <a:cubicBezTo>
                                <a:pt x="29196" y="2125829"/>
                                <a:pt x="30820" y="2132321"/>
                                <a:pt x="33337" y="2138363"/>
                              </a:cubicBezTo>
                              <a:cubicBezTo>
                                <a:pt x="38798" y="2151470"/>
                                <a:pt x="47897" y="2162993"/>
                                <a:pt x="52387" y="2176463"/>
                              </a:cubicBezTo>
                              <a:cubicBezTo>
                                <a:pt x="55562" y="2185988"/>
                                <a:pt x="58183" y="2195716"/>
                                <a:pt x="61912" y="2205038"/>
                              </a:cubicBezTo>
                              <a:cubicBezTo>
                                <a:pt x="64549" y="2211630"/>
                                <a:pt x="68944" y="2217441"/>
                                <a:pt x="71437" y="2224088"/>
                              </a:cubicBezTo>
                              <a:cubicBezTo>
                                <a:pt x="81396" y="2250645"/>
                                <a:pt x="69691" y="2238088"/>
                                <a:pt x="85725" y="2266950"/>
                              </a:cubicBezTo>
                              <a:cubicBezTo>
                                <a:pt x="89580" y="2273889"/>
                                <a:pt x="95250" y="2279650"/>
                                <a:pt x="100012" y="2286000"/>
                              </a:cubicBezTo>
                              <a:cubicBezTo>
                                <a:pt x="103187" y="2295525"/>
                                <a:pt x="105459" y="2305400"/>
                                <a:pt x="109537" y="2314575"/>
                              </a:cubicBezTo>
                              <a:cubicBezTo>
                                <a:pt x="111862" y="2319806"/>
                                <a:pt x="116222" y="2323893"/>
                                <a:pt x="119062" y="2328863"/>
                              </a:cubicBezTo>
                              <a:cubicBezTo>
                                <a:pt x="122584" y="2335027"/>
                                <a:pt x="125950" y="2341321"/>
                                <a:pt x="128587" y="2347913"/>
                              </a:cubicBezTo>
                              <a:cubicBezTo>
                                <a:pt x="145780" y="2390895"/>
                                <a:pt x="128010" y="2363019"/>
                                <a:pt x="152400" y="2395538"/>
                              </a:cubicBezTo>
                              <a:cubicBezTo>
                                <a:pt x="164180" y="2489788"/>
                                <a:pt x="152400" y="2379093"/>
                                <a:pt x="152400" y="2566988"/>
                              </a:cubicBezTo>
                              <a:cubicBezTo>
                                <a:pt x="152400" y="2598778"/>
                                <a:pt x="156047" y="2630468"/>
                                <a:pt x="157162" y="2662238"/>
                              </a:cubicBezTo>
                              <a:cubicBezTo>
                                <a:pt x="159222" y="2720961"/>
                                <a:pt x="160337" y="2779713"/>
                                <a:pt x="161925" y="2838450"/>
                              </a:cubicBezTo>
                              <a:cubicBezTo>
                                <a:pt x="160337" y="2906713"/>
                                <a:pt x="162717" y="2975183"/>
                                <a:pt x="157162" y="3043238"/>
                              </a:cubicBezTo>
                              <a:cubicBezTo>
                                <a:pt x="156296" y="3053852"/>
                                <a:pt x="144838" y="3061346"/>
                                <a:pt x="142875" y="3071813"/>
                              </a:cubicBezTo>
                              <a:cubicBezTo>
                                <a:pt x="98879" y="3306459"/>
                                <a:pt x="147896" y="3128056"/>
                                <a:pt x="119062" y="3228975"/>
                              </a:cubicBezTo>
                              <a:cubicBezTo>
                                <a:pt x="117475" y="3240088"/>
                                <a:pt x="116501" y="3251306"/>
                                <a:pt x="114300" y="3262313"/>
                              </a:cubicBezTo>
                              <a:cubicBezTo>
                                <a:pt x="112808" y="3269773"/>
                                <a:pt x="101226" y="3297377"/>
                                <a:pt x="100012" y="3300413"/>
                              </a:cubicBezTo>
                              <a:cubicBezTo>
                                <a:pt x="96837" y="3316288"/>
                                <a:pt x="92495" y="3331974"/>
                                <a:pt x="90487" y="3348038"/>
                              </a:cubicBezTo>
                              <a:cubicBezTo>
                                <a:pt x="88900" y="3360738"/>
                                <a:pt x="86998" y="3373403"/>
                                <a:pt x="85725" y="3386138"/>
                              </a:cubicBezTo>
                              <a:cubicBezTo>
                                <a:pt x="82236" y="3421033"/>
                                <a:pt x="80073" y="3456058"/>
                                <a:pt x="76200" y="3490913"/>
                              </a:cubicBezTo>
                              <a:cubicBezTo>
                                <a:pt x="75306" y="3498958"/>
                                <a:pt x="72668" y="3506725"/>
                                <a:pt x="71437" y="3514725"/>
                              </a:cubicBezTo>
                              <a:cubicBezTo>
                                <a:pt x="66807" y="3544817"/>
                                <a:pt x="68467" y="3550420"/>
                                <a:pt x="61912" y="3576638"/>
                              </a:cubicBezTo>
                              <a:cubicBezTo>
                                <a:pt x="59423" y="3586595"/>
                                <a:pt x="50540" y="3607450"/>
                                <a:pt x="47625" y="3614738"/>
                              </a:cubicBezTo>
                              <a:cubicBezTo>
                                <a:pt x="46037" y="3624263"/>
                                <a:pt x="44957" y="3633887"/>
                                <a:pt x="42862" y="3643313"/>
                              </a:cubicBezTo>
                              <a:cubicBezTo>
                                <a:pt x="38602" y="3662482"/>
                                <a:pt x="32249" y="3681174"/>
                                <a:pt x="28575" y="3700463"/>
                              </a:cubicBezTo>
                              <a:cubicBezTo>
                                <a:pt x="25885" y="3714584"/>
                                <a:pt x="25845" y="3729094"/>
                                <a:pt x="23812" y="3743325"/>
                              </a:cubicBezTo>
                              <a:cubicBezTo>
                                <a:pt x="22250" y="3754262"/>
                                <a:pt x="9832" y="3808466"/>
                                <a:pt x="9525" y="3810000"/>
                              </a:cubicBezTo>
                              <a:cubicBezTo>
                                <a:pt x="7631" y="3819469"/>
                                <a:pt x="6489" y="3829074"/>
                                <a:pt x="4762" y="3838575"/>
                              </a:cubicBezTo>
                              <a:cubicBezTo>
                                <a:pt x="3314" y="3846539"/>
                                <a:pt x="1587" y="3854450"/>
                                <a:pt x="0" y="3862388"/>
                              </a:cubicBezTo>
                              <a:cubicBezTo>
                                <a:pt x="1587" y="3894138"/>
                                <a:pt x="1048" y="3926066"/>
                                <a:pt x="4762" y="3957638"/>
                              </a:cubicBezTo>
                              <a:cubicBezTo>
                                <a:pt x="15601" y="4049766"/>
                                <a:pt x="14315" y="3995843"/>
                                <a:pt x="28575" y="4052888"/>
                              </a:cubicBezTo>
                              <a:cubicBezTo>
                                <a:pt x="30162" y="4059238"/>
                                <a:pt x="30234" y="4066175"/>
                                <a:pt x="33337" y="4071938"/>
                              </a:cubicBezTo>
                              <a:cubicBezTo>
                                <a:pt x="67966" y="4136250"/>
                                <a:pt x="48257" y="4096382"/>
                                <a:pt x="85725" y="4133850"/>
                              </a:cubicBezTo>
                              <a:cubicBezTo>
                                <a:pt x="107422" y="4155547"/>
                                <a:pt x="78843" y="4149195"/>
                                <a:pt x="123825" y="4167188"/>
                              </a:cubicBezTo>
                              <a:cubicBezTo>
                                <a:pt x="158368" y="4181005"/>
                                <a:pt x="139417" y="4174364"/>
                                <a:pt x="180975" y="4186238"/>
                              </a:cubicBezTo>
                              <a:cubicBezTo>
                                <a:pt x="254896" y="4168637"/>
                                <a:pt x="297163" y="4161669"/>
                                <a:pt x="366712" y="4133850"/>
                              </a:cubicBezTo>
                              <a:cubicBezTo>
                                <a:pt x="382587" y="4127500"/>
                                <a:pt x="398579" y="4121435"/>
                                <a:pt x="414337" y="4114800"/>
                              </a:cubicBezTo>
                              <a:cubicBezTo>
                                <a:pt x="428747" y="4108733"/>
                                <a:pt x="442506" y="4101093"/>
                                <a:pt x="457200" y="4095750"/>
                              </a:cubicBezTo>
                              <a:cubicBezTo>
                                <a:pt x="596061" y="4045255"/>
                                <a:pt x="533425" y="4080495"/>
                                <a:pt x="595312" y="4043363"/>
                              </a:cubicBezTo>
                              <a:cubicBezTo>
                                <a:pt x="601662" y="4035425"/>
                                <a:pt x="607174" y="4026738"/>
                                <a:pt x="614362" y="4019550"/>
                              </a:cubicBezTo>
                              <a:cubicBezTo>
                                <a:pt x="642541" y="3991371"/>
                                <a:pt x="634915" y="4040356"/>
                                <a:pt x="671512" y="3967163"/>
                              </a:cubicBezTo>
                              <a:cubicBezTo>
                                <a:pt x="674687" y="3960813"/>
                                <a:pt x="676910" y="3953890"/>
                                <a:pt x="681037" y="3948113"/>
                              </a:cubicBezTo>
                              <a:cubicBezTo>
                                <a:pt x="716134" y="3898978"/>
                                <a:pt x="672257" y="3978496"/>
                                <a:pt x="709612" y="3910013"/>
                              </a:cubicBezTo>
                              <a:cubicBezTo>
                                <a:pt x="759504" y="3818544"/>
                                <a:pt x="655495" y="3991186"/>
                                <a:pt x="776287" y="3810000"/>
                              </a:cubicBezTo>
                              <a:cubicBezTo>
                                <a:pt x="785812" y="3795713"/>
                                <a:pt x="793518" y="3780029"/>
                                <a:pt x="804862" y="3767138"/>
                              </a:cubicBezTo>
                              <a:cubicBezTo>
                                <a:pt x="934461" y="3619867"/>
                                <a:pt x="830220" y="3742486"/>
                                <a:pt x="928687" y="3657600"/>
                              </a:cubicBezTo>
                              <a:cubicBezTo>
                                <a:pt x="1100224" y="3509723"/>
                                <a:pt x="960783" y="3627889"/>
                                <a:pt x="1057275" y="3524250"/>
                              </a:cubicBezTo>
                              <a:cubicBezTo>
                                <a:pt x="1086342" y="3493030"/>
                                <a:pt x="1119910" y="3466071"/>
                                <a:pt x="1147762" y="3433763"/>
                              </a:cubicBezTo>
                              <a:cubicBezTo>
                                <a:pt x="1159850" y="3419741"/>
                                <a:pt x="1166068" y="3401542"/>
                                <a:pt x="1176337" y="3386138"/>
                              </a:cubicBezTo>
                              <a:cubicBezTo>
                                <a:pt x="1185143" y="3372929"/>
                                <a:pt x="1194995" y="3360434"/>
                                <a:pt x="1204912" y="3348038"/>
                              </a:cubicBezTo>
                              <a:cubicBezTo>
                                <a:pt x="1214055" y="3336609"/>
                                <a:pt x="1225536" y="3326988"/>
                                <a:pt x="1233487" y="3314700"/>
                              </a:cubicBezTo>
                              <a:cubicBezTo>
                                <a:pt x="1246899" y="3293973"/>
                                <a:pt x="1260122" y="3254834"/>
                                <a:pt x="1276350" y="3233738"/>
                              </a:cubicBezTo>
                              <a:cubicBezTo>
                                <a:pt x="1284563" y="3223061"/>
                                <a:pt x="1295400" y="3214688"/>
                                <a:pt x="1304925" y="3205163"/>
                              </a:cubicBezTo>
                              <a:cubicBezTo>
                                <a:pt x="1345039" y="3111559"/>
                                <a:pt x="1294107" y="3219007"/>
                                <a:pt x="1338262" y="3152775"/>
                              </a:cubicBezTo>
                              <a:cubicBezTo>
                                <a:pt x="1343004" y="3145662"/>
                                <a:pt x="1343964" y="3136609"/>
                                <a:pt x="1347787" y="3128963"/>
                              </a:cubicBezTo>
                              <a:cubicBezTo>
                                <a:pt x="1373799" y="3076939"/>
                                <a:pt x="1367733" y="3087361"/>
                                <a:pt x="1395412" y="3052763"/>
                              </a:cubicBezTo>
                              <a:cubicBezTo>
                                <a:pt x="1400175" y="3040063"/>
                                <a:pt x="1404087" y="3027011"/>
                                <a:pt x="1409700" y="3014663"/>
                              </a:cubicBezTo>
                              <a:cubicBezTo>
                                <a:pt x="1412069" y="3009452"/>
                                <a:pt x="1416191" y="3005229"/>
                                <a:pt x="1419225" y="3000375"/>
                              </a:cubicBezTo>
                              <a:cubicBezTo>
                                <a:pt x="1424131" y="2992526"/>
                                <a:pt x="1429124" y="2984713"/>
                                <a:pt x="1433512" y="2976563"/>
                              </a:cubicBezTo>
                              <a:cubicBezTo>
                                <a:pt x="1440244" y="2964061"/>
                                <a:pt x="1445830" y="2950965"/>
                                <a:pt x="1452562" y="2938463"/>
                              </a:cubicBezTo>
                              <a:cubicBezTo>
                                <a:pt x="1456951" y="2930313"/>
                                <a:pt x="1462818" y="2922983"/>
                                <a:pt x="1466850" y="2914650"/>
                              </a:cubicBezTo>
                              <a:cubicBezTo>
                                <a:pt x="1486650" y="2873730"/>
                                <a:pt x="1503670" y="2831485"/>
                                <a:pt x="1524000" y="2790825"/>
                              </a:cubicBezTo>
                              <a:cubicBezTo>
                                <a:pt x="1531937" y="2774950"/>
                                <a:pt x="1542042" y="2759985"/>
                                <a:pt x="1547812" y="2743200"/>
                              </a:cubicBezTo>
                              <a:cubicBezTo>
                                <a:pt x="1566713" y="2688213"/>
                                <a:pt x="1596671" y="2536560"/>
                                <a:pt x="1624012" y="2495550"/>
                              </a:cubicBezTo>
                              <a:cubicBezTo>
                                <a:pt x="1633537" y="2481263"/>
                                <a:pt x="1643983" y="2467548"/>
                                <a:pt x="1652587" y="2452688"/>
                              </a:cubicBezTo>
                              <a:cubicBezTo>
                                <a:pt x="1661480" y="2437328"/>
                                <a:pt x="1666727" y="2419944"/>
                                <a:pt x="1676400" y="2405063"/>
                              </a:cubicBezTo>
                              <a:cubicBezTo>
                                <a:pt x="1687480" y="2388018"/>
                                <a:pt x="1703359" y="2374443"/>
                                <a:pt x="1714500" y="2357438"/>
                              </a:cubicBezTo>
                              <a:cubicBezTo>
                                <a:pt x="1733600" y="2328285"/>
                                <a:pt x="1745489" y="2294461"/>
                                <a:pt x="1766887" y="2266950"/>
                              </a:cubicBezTo>
                              <a:cubicBezTo>
                                <a:pt x="1801314" y="2222688"/>
                                <a:pt x="1830262" y="2189475"/>
                                <a:pt x="1852612" y="2133600"/>
                              </a:cubicBezTo>
                              <a:cubicBezTo>
                                <a:pt x="1858962" y="2117725"/>
                                <a:pt x="1864794" y="2101633"/>
                                <a:pt x="1871662" y="2085975"/>
                              </a:cubicBezTo>
                              <a:cubicBezTo>
                                <a:pt x="1904487" y="2011136"/>
                                <a:pt x="1938485" y="1936816"/>
                                <a:pt x="1971675" y="1862138"/>
                              </a:cubicBezTo>
                              <a:cubicBezTo>
                                <a:pt x="1976585" y="1851090"/>
                                <a:pt x="1981531" y="1840049"/>
                                <a:pt x="1985962" y="1828800"/>
                              </a:cubicBezTo>
                              <a:cubicBezTo>
                                <a:pt x="2006600" y="1776413"/>
                                <a:pt x="2018906" y="1719920"/>
                                <a:pt x="2047875" y="1671638"/>
                              </a:cubicBezTo>
                              <a:cubicBezTo>
                                <a:pt x="2057400" y="1655763"/>
                                <a:pt x="2067828" y="1640396"/>
                                <a:pt x="2076450" y="1624013"/>
                              </a:cubicBezTo>
                              <a:cubicBezTo>
                                <a:pt x="2102082" y="1575313"/>
                                <a:pt x="2087966" y="1585307"/>
                                <a:pt x="2119312" y="1538288"/>
                              </a:cubicBezTo>
                              <a:cubicBezTo>
                                <a:pt x="2126190" y="1527972"/>
                                <a:pt x="2135793" y="1519712"/>
                                <a:pt x="2143125" y="1509713"/>
                              </a:cubicBezTo>
                              <a:cubicBezTo>
                                <a:pt x="2163521" y="1481900"/>
                                <a:pt x="2188017" y="1435699"/>
                                <a:pt x="2214562" y="1414463"/>
                              </a:cubicBezTo>
                              <a:lnTo>
                                <a:pt x="2238375" y="1395413"/>
                              </a:lnTo>
                              <a:cubicBezTo>
                                <a:pt x="2243137" y="1387475"/>
                                <a:pt x="2247354" y="1379183"/>
                                <a:pt x="2252662" y="1371600"/>
                              </a:cubicBezTo>
                              <a:cubicBezTo>
                                <a:pt x="2258491" y="1363273"/>
                                <a:pt x="2266956" y="1356772"/>
                                <a:pt x="2271712" y="1347788"/>
                              </a:cubicBezTo>
                              <a:cubicBezTo>
                                <a:pt x="2281368" y="1329549"/>
                                <a:pt x="2286296" y="1309097"/>
                                <a:pt x="2295525" y="1290638"/>
                              </a:cubicBezTo>
                              <a:cubicBezTo>
                                <a:pt x="2299075" y="1283539"/>
                                <a:pt x="2306011" y="1278556"/>
                                <a:pt x="2309812" y="1271588"/>
                              </a:cubicBezTo>
                              <a:cubicBezTo>
                                <a:pt x="2315601" y="1260974"/>
                                <a:pt x="2317764" y="1248547"/>
                                <a:pt x="2324100" y="1238250"/>
                              </a:cubicBezTo>
                              <a:cubicBezTo>
                                <a:pt x="2330598" y="1227691"/>
                                <a:pt x="2340352" y="1219502"/>
                                <a:pt x="2347912" y="1209675"/>
                              </a:cubicBezTo>
                              <a:cubicBezTo>
                                <a:pt x="2356238" y="1198851"/>
                                <a:pt x="2364801" y="1188109"/>
                                <a:pt x="2371725" y="1176338"/>
                              </a:cubicBezTo>
                              <a:cubicBezTo>
                                <a:pt x="2380724" y="1161040"/>
                                <a:pt x="2387003" y="1144275"/>
                                <a:pt x="2395537" y="1128713"/>
                              </a:cubicBezTo>
                              <a:cubicBezTo>
                                <a:pt x="2413999" y="1095046"/>
                                <a:pt x="2431388" y="1060648"/>
                                <a:pt x="2452687" y="1028700"/>
                              </a:cubicBezTo>
                              <a:cubicBezTo>
                                <a:pt x="2459037" y="1019175"/>
                                <a:pt x="2465969" y="1010013"/>
                                <a:pt x="2471737" y="1000125"/>
                              </a:cubicBezTo>
                              <a:cubicBezTo>
                                <a:pt x="2497362" y="956197"/>
                                <a:pt x="2472321" y="985254"/>
                                <a:pt x="2505075" y="952500"/>
                              </a:cubicBezTo>
                              <a:cubicBezTo>
                                <a:pt x="2529654" y="891054"/>
                                <a:pt x="2491711" y="979537"/>
                                <a:pt x="2547937" y="885825"/>
                              </a:cubicBezTo>
                              <a:cubicBezTo>
                                <a:pt x="2553103" y="877216"/>
                                <a:pt x="2553733" y="866572"/>
                                <a:pt x="2557462" y="857250"/>
                              </a:cubicBezTo>
                              <a:cubicBezTo>
                                <a:pt x="2574160" y="815504"/>
                                <a:pt x="2559329" y="858277"/>
                                <a:pt x="2576512" y="823913"/>
                              </a:cubicBezTo>
                              <a:cubicBezTo>
                                <a:pt x="2578757" y="819423"/>
                                <a:pt x="2579896" y="814452"/>
                                <a:pt x="2581275" y="809625"/>
                              </a:cubicBezTo>
                              <a:cubicBezTo>
                                <a:pt x="2590684" y="776692"/>
                                <a:pt x="2581810" y="802188"/>
                                <a:pt x="2590800" y="757238"/>
                              </a:cubicBezTo>
                              <a:cubicBezTo>
                                <a:pt x="2597334" y="724571"/>
                                <a:pt x="2610532" y="689860"/>
                                <a:pt x="2614612" y="657225"/>
                              </a:cubicBezTo>
                              <a:cubicBezTo>
                                <a:pt x="2616200" y="644525"/>
                                <a:pt x="2617962" y="631846"/>
                                <a:pt x="2619375" y="619125"/>
                              </a:cubicBezTo>
                              <a:cubicBezTo>
                                <a:pt x="2621137" y="603268"/>
                                <a:pt x="2622158" y="587331"/>
                                <a:pt x="2624137" y="571500"/>
                              </a:cubicBezTo>
                              <a:cubicBezTo>
                                <a:pt x="2625335" y="561918"/>
                                <a:pt x="2627312" y="552450"/>
                                <a:pt x="2628900" y="542925"/>
                              </a:cubicBezTo>
                              <a:cubicBezTo>
                                <a:pt x="2630487" y="519113"/>
                                <a:pt x="2633662" y="495353"/>
                                <a:pt x="2633662" y="471488"/>
                              </a:cubicBezTo>
                              <a:cubicBezTo>
                                <a:pt x="2633662" y="434941"/>
                                <a:pt x="2628900" y="361950"/>
                                <a:pt x="2628900" y="3619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62525" id="Freeform 195" o:spid="_x0000_s1026" style="position:absolute;left:0;text-align:left;margin-left:276.4pt;margin-top:10.95pt;width:207.35pt;height:32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33662,418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" path="m1524000,v-9525,4763,-19376,8922,-28575,14288c1451759,39760,1482496,28123,1452562,38100v-6350,6350,-11578,14069,-19050,19050c1426399,61892,1417346,62852,1409700,66675v-10927,5464,-33293,19802,-42863,28575c1323240,135214,1299250,167010,1262062,219075v-7937,11113,-15281,22674,-23812,33338c1227708,265591,1214772,276818,1204912,290513v-18782,26086,-31220,56771,-52387,80962c1076747,458077,1159402,361687,1090612,447675v-9143,11429,-20456,21160,-28575,33338c1024372,537511,1062768,504278,1023937,533400v-6350,12700,-11468,26095,-19050,38100c993357,589756,977896,605373,966787,623888v-29207,48678,2136,-1151,-33337,47625c870144,758560,958567,638437,900112,733425v-6498,10559,-15875,19050,-23812,28575c873125,773113,872832,785495,866775,795338v-7060,11472,-19514,18608,-28575,28575c831362,831434,824607,839149,819150,847725v-27072,42541,-2886,14959,-23813,42863c761736,935390,762289,929408,733425,976313v-3721,6046,-5265,13370,-9525,19050c706365,1018743,664775,1065655,642937,1090613v-11112,12700,-23528,24368,-33337,38100c564679,1191600,588146,1157199,523875,1262063v-9674,15784,-16487,33603,-28575,47625c297597,1539022,427780,1372166,347662,1495425v-10561,16247,-23512,30923,-33337,47625c308195,1553471,305769,1565743,300037,1576388v-5427,10079,-13568,18525,-19050,28575c276893,1612468,275485,1621232,271462,1628775v-8712,16335,-22721,30062,-28575,47625c239712,1685925,238238,1696198,233362,1704975v-3271,5888,-10372,8807,-14287,14288c181440,1771955,253504,1693474,185737,1766888v-10659,11548,-20261,24620,-33337,33337c130640,1814731,142159,1805703,119062,1828800v-6993,20983,-8904,28962,-23812,52388c84137,1898650,69599,1914357,61912,1933575v-3175,7938,-6822,15703,-9525,23813c50317,1963598,50872,1970755,47625,1976438v-3342,5848,-9525,9525,-14288,14287c30191,2003310,23812,2026678,23812,2038350v,27034,2200,54050,4763,80963c29196,2125829,30820,2132321,33337,2138363v5461,13107,14560,24630,19050,38100c55562,2185988,58183,2195716,61912,2205038v2637,6592,7032,12403,9525,19050c81396,2250645,69691,2238088,85725,2266950v3855,6939,9525,12700,14287,19050c103187,2295525,105459,2305400,109537,2314575v2325,5231,6685,9318,9525,14288c122584,2335027,125950,2341321,128587,2347913v17193,42982,-577,15106,23813,47625c164180,2489788,152400,2379093,152400,2566988v,31790,3647,63480,4762,95250c159222,2720961,160337,2779713,161925,2838450v-1588,68263,792,136733,-4763,204788c156296,3053852,144838,3061346,142875,3071813v-43996,234646,5021,56243,-23813,157162c117475,3240088,116501,3251306,114300,3262313v-1492,7460,-13074,35064,-14288,38100c96837,3316288,92495,3331974,90487,3348038v-1587,12700,-3489,25365,-4762,38100c82236,3421033,80073,3456058,76200,3490913v-894,8045,-3532,15812,-4763,23812c66807,3544817,68467,3550420,61912,3576638v-2489,9957,-11372,30812,-14287,38100c46037,3624263,44957,3633887,42862,3643313v-4260,19169,-10613,37861,-14287,57150c25885,3714584,25845,3729094,23812,3743325v-1562,10937,-13980,65141,-14287,66675c7631,3819469,6489,3829074,4762,3838575,3314,3846539,1587,3854450,,3862388v1587,31750,1048,63678,4762,95250c15601,4049766,14315,3995843,28575,4052888v1587,6350,1659,13287,4762,19050c67966,4136250,48257,4096382,85725,4133850v21697,21697,-6882,15345,38100,33338c158368,4181005,139417,4174364,180975,4186238v73921,-17601,116188,-24569,185737,-52388c382587,4127500,398579,4121435,414337,4114800v14410,-6067,28169,-13707,42863,-19050c596061,4045255,533425,4080495,595312,4043363v6350,-7938,11862,-16625,19050,-23813c642541,3991371,634915,4040356,671512,3967163v3175,-6350,5398,-13273,9525,-19050c716134,3898978,672257,3978496,709612,3910013v49892,-91469,-54117,81173,66675,-100013c785812,3795713,793518,3780029,804862,3767138v129599,-147271,25358,-24652,123825,-109538c1100224,3509723,960783,3627889,1057275,3524250v29067,-31220,62635,-58179,90487,-90487c1159850,3419741,1166068,3401542,1176337,3386138v8806,-13209,18658,-25704,28575,-38100c1214055,3336609,1225536,3326988,1233487,3314700v13412,-20727,26635,-59866,42863,-80962c1284563,3223061,1295400,3214688,1304925,3205163v40114,-93604,-10818,13844,33337,-52388c1343004,3145662,1343964,3136609,1347787,3128963v26012,-52024,19946,-41602,47625,-76200c1400175,3040063,1404087,3027011,1409700,3014663v2369,-5211,6491,-9434,9525,-14288c1424131,2992526,1429124,2984713,1433512,2976563v6732,-12502,12318,-25598,19050,-38100c1456951,2930313,1462818,2922983,1466850,2914650v19800,-40920,36820,-83165,57150,-123825c1531937,2774950,1542042,2759985,1547812,2743200v18901,-54987,48859,-206640,76200,-247650c1633537,2481263,1643983,2467548,1652587,2452688v8893,-15360,14140,-32744,23813,-47625c1687480,2388018,1703359,2374443,1714500,2357438v19100,-29153,30989,-62977,52387,-90488c1801314,2222688,1830262,2189475,1852612,2133600v6350,-15875,12182,-31967,19050,-47625c1904487,2011136,1938485,1936816,1971675,1862138v4910,-11048,9856,-22089,14287,-33338c2006600,1776413,2018906,1719920,2047875,1671638v9525,-15875,19953,-31242,28575,-47625c2102082,1575313,2087966,1585307,2119312,1538288v6878,-10316,16481,-18576,23813,-28575c2163521,1481900,2188017,1435699,2214562,1414463r23813,-19050c2243137,1387475,2247354,1379183,2252662,1371600v5829,-8327,14294,-14828,19050,-23812c2281368,1329549,2286296,1309097,2295525,1290638v3550,-7099,10486,-12082,14287,-19050c2315601,1260974,2317764,1248547,2324100,1238250v6498,-10559,16252,-18748,23812,-28575c2356238,1198851,2364801,1188109,2371725,1176338v8999,-15298,15278,-32063,23812,-47625c2413999,1095046,2431388,1060648,2452687,1028700v6350,-9525,13282,-18687,19050,-28575c2497362,956197,2472321,985254,2505075,952500v24579,-61446,-13364,27037,42862,-66675c2553103,877216,2553733,866572,2557462,857250v16698,-41746,1867,1027,19050,-33337c2578757,819423,2579896,814452,2581275,809625v9409,-32933,535,-7437,9525,-52387c2597334,724571,2610532,689860,2614612,657225v1588,-12700,3350,-25379,4763,-38100c2621137,603268,2622158,587331,2624137,571500v1198,-9582,3175,-19050,4763,-28575c2630487,519113,2633662,495353,2633662,471488v,-36547,-4762,-109538,-4762,-109538e" filled="f" strokecolor="#c00000" strokeweight="1pt">
                <v:stroke joinstyle="miter"/>
                <v:path arrowok="t" o:connecttype="custom" o:connectlocs="1524000,0;1495425,14288;1452562,38100;1433512,57150;1409700,66675;1366837,95250;1262062,219075;1238250,252413;1204912,290513;1152525,371475;1090612,447675;1062037,481013;1023937,533400;1004887,571500;966787,623888;933450,671513;900112,733425;876300,762000;866775,795338;838200,823913;819150,847725;795337,890588;733425,976313;723900,995363;642937,1090613;609600,1128713;523875,1262063;495300,1309688;347662,1495425;314325,1543050;300037,1576388;280987,1604963;271462,1628775;242887,1676400;233362,1704975;219075,1719263;185737,1766888;152400,1800225;119062,1828800;95250,1881188;61912,1933575;52387,1957388;47625,1976438;33337,1990725;23812,2038350;28575,2119313;33337,2138363;52387,2176463;61912,2205038;71437,2224088;85725,2266950;100012,2286000;109537,2314575;119062,2328863;128587,2347913;152400,2395538;152400,2566988;157162,2662238;161925,2838450;157162,3043238;142875,3071813;119062,3228975;114300,3262313;100012,3300413;90487,3348038;85725,3386138;76200,3490913;71437,3514725;61912,3576638;47625,3614738;42862,3643313;28575,3700463;23812,3743325;9525,3810000;4762,3838575;0,3862388;4762,3957638;28575,4052888;33337,4071938;85725,4133850;123825,4167188;180975,4186238;366712,4133850;414337,4114800;457200,4095750;595312,4043363;614362,4019550;671512,3967163;681037,3948113;709612,3910013;776287,3810000;804862,3767138;928687,3657600;1057275,3524250;1147762,3433763;1176337,3386138;1204912,3348038;1233487,3314700;1276350,3233738;1304925,3205163;1338262,3152775;1347787,3128963;1395412,3052763;1409700,3014663;1419225,3000375;1433512,2976563;1452562,2938463;1466850,2914650;1524000,2790825;1547812,2743200;1624012,2495550;1652587,2452688;1676400,2405063;1714500,2357438;1766887,2266950;1852612,2133600;1871662,2085975;1971675,1862138;1985962,1828800;2047875,1671638;2076450,1624013;2119312,1538288;2143125,1509713;2214562,1414463;2238375,1395413;2252662,1371600;2271712,1347788;2295525,1290638;2309812,1271588;2324100,1238250;2347912,1209675;2371725,1176338;2395537,1128713;2452687,1028700;2471737,1000125;2505075,952500;2547937,885825;2557462,857250;2576512,823913;2581275,809625;2590800,757238;2614612,657225;2619375,619125;2624137,571500;2628900,542925;2633662,471488;2628900,36195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C582A" w:rsidRPr="00CC582A">
        <w:rPr>
          <w:rFonts w:eastAsia="Open Sans"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C0D405" wp14:editId="45AD3FE1">
                <wp:simplePos x="0" y="0"/>
                <wp:positionH relativeFrom="column">
                  <wp:posOffset>3300095</wp:posOffset>
                </wp:positionH>
                <wp:positionV relativeFrom="paragraph">
                  <wp:posOffset>143510</wp:posOffset>
                </wp:positionV>
                <wp:extent cx="74295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6DE78" w14:textId="1B1C692E" w:rsidR="00CC582A" w:rsidRDefault="00CC582A" w:rsidP="00CC582A">
                            <w:pPr>
                              <w:jc w:val="center"/>
                            </w:pPr>
                            <w:r>
                              <w:t>Task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0D405" id="_x0000_s1029" type="#_x0000_t202" style="position:absolute;margin-left:259.85pt;margin-top:11.3pt;width:58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" stroked="f">
                <v:textbox style="mso-fit-shape-to-text:t">
                  <w:txbxContent>
                    <w:p w14:paraId="1786DE78" w14:textId="1B1C692E" w:rsidR="00CC582A" w:rsidRDefault="00CC582A" w:rsidP="00CC582A">
                      <w:pPr>
                        <w:jc w:val="center"/>
                      </w:pPr>
                      <w:r>
                        <w:t>Task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82A" w:rsidRPr="00CC582A">
        <w:rPr>
          <w:rFonts w:eastAsia="Open Sans"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EE189A" wp14:editId="22788058">
                <wp:simplePos x="0" y="0"/>
                <wp:positionH relativeFrom="column">
                  <wp:posOffset>2075815</wp:posOffset>
                </wp:positionH>
                <wp:positionV relativeFrom="paragraph">
                  <wp:posOffset>77470</wp:posOffset>
                </wp:positionV>
                <wp:extent cx="7429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52673" w14:textId="35084336" w:rsidR="00CC582A" w:rsidRDefault="00CC582A" w:rsidP="00CC582A">
                            <w:pPr>
                              <w:jc w:val="center"/>
                            </w:pPr>
                            <w:r>
                              <w:t>RPC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E189A" id="_x0000_s1030" type="#_x0000_t202" style="position:absolute;margin-left:163.45pt;margin-top:6.1pt;width:5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" stroked="f">
                <v:textbox style="mso-fit-shape-to-text:t">
                  <w:txbxContent>
                    <w:p w14:paraId="03E52673" w14:textId="35084336" w:rsidR="00CC582A" w:rsidRDefault="00CC582A" w:rsidP="00CC582A">
                      <w:pPr>
                        <w:jc w:val="center"/>
                      </w:pPr>
                      <w:r>
                        <w:t>RPC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595BC" wp14:editId="03E06F23">
                <wp:simplePos x="0" y="0"/>
                <wp:positionH relativeFrom="column">
                  <wp:posOffset>195580</wp:posOffset>
                </wp:positionH>
                <wp:positionV relativeFrom="paragraph">
                  <wp:posOffset>195262</wp:posOffset>
                </wp:positionV>
                <wp:extent cx="485775" cy="114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C689E" id="Rectangle 8" o:spid="_x0000_s1026" style="position:absolute;left:0;text-align:left;margin-left:15.4pt;margin-top:15.35pt;width:38.25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" filled="f" strokecolor="black [3213]" strokeweight="1pt"/>
            </w:pict>
          </mc:Fallback>
        </mc:AlternateContent>
      </w:r>
      <w:r w:rsid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D83B2" wp14:editId="541449E9">
                <wp:simplePos x="0" y="0"/>
                <wp:positionH relativeFrom="column">
                  <wp:posOffset>196215</wp:posOffset>
                </wp:positionH>
                <wp:positionV relativeFrom="paragraph">
                  <wp:posOffset>80328</wp:posOffset>
                </wp:positionV>
                <wp:extent cx="48577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74BAE" id="Rectangle 7" o:spid="_x0000_s1026" style="position:absolute;left:0;text-align:left;margin-left:15.45pt;margin-top:6.35pt;width:38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" filled="f" strokecolor="black [3213]" strokeweight="1pt"/>
            </w:pict>
          </mc:Fallback>
        </mc:AlternateContent>
      </w:r>
    </w:p>
    <w:p w14:paraId="038D298B" w14:textId="02ED8B39" w:rsidR="00CC582A" w:rsidRDefault="00015244" w:rsidP="00D2068A">
      <w:pPr>
        <w:rPr>
          <w:rFonts w:eastAsia="Open Sans" w:cstheme="minorHAnsi"/>
        </w:rPr>
      </w:pP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A567447" wp14:editId="68B2D739">
                <wp:simplePos x="0" y="0"/>
                <wp:positionH relativeFrom="column">
                  <wp:posOffset>5704840</wp:posOffset>
                </wp:positionH>
                <wp:positionV relativeFrom="paragraph">
                  <wp:posOffset>15240</wp:posOffset>
                </wp:positionV>
                <wp:extent cx="742950" cy="14046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BA6B5" w14:textId="3CEEFD76" w:rsidR="00015244" w:rsidRDefault="00015244" w:rsidP="00015244">
                            <w:pPr>
                              <w:jc w:val="center"/>
                            </w:pPr>
                            <w:r>
                              <w:t>Task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67447" id="_x0000_s1031" type="#_x0000_t202" style="position:absolute;margin-left:449.2pt;margin-top:1.2pt;width:58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" stroked="f">
                <v:textbox style="mso-fit-shape-to-text:t">
                  <w:txbxContent>
                    <w:p w14:paraId="4ABBA6B5" w14:textId="3CEEFD76" w:rsidR="00015244" w:rsidRDefault="00015244" w:rsidP="00015244">
                      <w:pPr>
                        <w:jc w:val="center"/>
                      </w:pPr>
                      <w:r>
                        <w:t>Task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82A" w:rsidRPr="00CC582A">
        <w:rPr>
          <w:rFonts w:eastAsia="Open Sans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E65130" wp14:editId="625A681E">
                <wp:simplePos x="0" y="0"/>
                <wp:positionH relativeFrom="column">
                  <wp:posOffset>133032</wp:posOffset>
                </wp:positionH>
                <wp:positionV relativeFrom="paragraph">
                  <wp:posOffset>164465</wp:posOffset>
                </wp:positionV>
                <wp:extent cx="74295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F2B15" w14:textId="740ECAED" w:rsidR="00CC582A" w:rsidRDefault="00CC582A" w:rsidP="00CC582A">
                            <w: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65130" id="_x0000_s1032" type="#_x0000_t202" style="position:absolute;margin-left:10.45pt;margin-top:12.95pt;width:5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" filled="f" stroked="f">
                <v:textbox style="mso-fit-shape-to-text:t">
                  <w:txbxContent>
                    <w:p w14:paraId="13EF2B15" w14:textId="740ECAED" w:rsidR="00CC582A" w:rsidRDefault="00CC582A" w:rsidP="00CC582A">
                      <w: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B16A2" w14:textId="0E271049" w:rsidR="00CC582A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2190D6" wp14:editId="41592E87">
                <wp:simplePos x="0" y="0"/>
                <wp:positionH relativeFrom="column">
                  <wp:posOffset>581025</wp:posOffset>
                </wp:positionH>
                <wp:positionV relativeFrom="paragraph">
                  <wp:posOffset>5080</wp:posOffset>
                </wp:positionV>
                <wp:extent cx="3162523" cy="3738701"/>
                <wp:effectExtent l="0" t="0" r="19050" b="1460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523" cy="3738701"/>
                        </a:xfrm>
                        <a:custGeom>
                          <a:avLst/>
                          <a:gdLst>
                            <a:gd name="connsiteX0" fmla="*/ 0 w 3162523"/>
                            <a:gd name="connsiteY0" fmla="*/ 576263 h 3738701"/>
                            <a:gd name="connsiteX1" fmla="*/ 19050 w 3162523"/>
                            <a:gd name="connsiteY1" fmla="*/ 619125 h 3738701"/>
                            <a:gd name="connsiteX2" fmla="*/ 28575 w 3162523"/>
                            <a:gd name="connsiteY2" fmla="*/ 633413 h 3738701"/>
                            <a:gd name="connsiteX3" fmla="*/ 42863 w 3162523"/>
                            <a:gd name="connsiteY3" fmla="*/ 642938 h 3738701"/>
                            <a:gd name="connsiteX4" fmla="*/ 66675 w 3162523"/>
                            <a:gd name="connsiteY4" fmla="*/ 681038 h 3738701"/>
                            <a:gd name="connsiteX5" fmla="*/ 80963 w 3162523"/>
                            <a:gd name="connsiteY5" fmla="*/ 690563 h 3738701"/>
                            <a:gd name="connsiteX6" fmla="*/ 114300 w 3162523"/>
                            <a:gd name="connsiteY6" fmla="*/ 728663 h 3738701"/>
                            <a:gd name="connsiteX7" fmla="*/ 133350 w 3162523"/>
                            <a:gd name="connsiteY7" fmla="*/ 766763 h 3738701"/>
                            <a:gd name="connsiteX8" fmla="*/ 157163 w 3162523"/>
                            <a:gd name="connsiteY8" fmla="*/ 795338 h 3738701"/>
                            <a:gd name="connsiteX9" fmla="*/ 171450 w 3162523"/>
                            <a:gd name="connsiteY9" fmla="*/ 809625 h 3738701"/>
                            <a:gd name="connsiteX10" fmla="*/ 180975 w 3162523"/>
                            <a:gd name="connsiteY10" fmla="*/ 828675 h 3738701"/>
                            <a:gd name="connsiteX11" fmla="*/ 204788 w 3162523"/>
                            <a:gd name="connsiteY11" fmla="*/ 847725 h 3738701"/>
                            <a:gd name="connsiteX12" fmla="*/ 214313 w 3162523"/>
                            <a:gd name="connsiteY12" fmla="*/ 862013 h 3738701"/>
                            <a:gd name="connsiteX13" fmla="*/ 247650 w 3162523"/>
                            <a:gd name="connsiteY13" fmla="*/ 890588 h 3738701"/>
                            <a:gd name="connsiteX14" fmla="*/ 252413 w 3162523"/>
                            <a:gd name="connsiteY14" fmla="*/ 904875 h 3738701"/>
                            <a:gd name="connsiteX15" fmla="*/ 266700 w 3162523"/>
                            <a:gd name="connsiteY15" fmla="*/ 919163 h 3738701"/>
                            <a:gd name="connsiteX16" fmla="*/ 280988 w 3162523"/>
                            <a:gd name="connsiteY16" fmla="*/ 938213 h 3738701"/>
                            <a:gd name="connsiteX17" fmla="*/ 300038 w 3162523"/>
                            <a:gd name="connsiteY17" fmla="*/ 966788 h 3738701"/>
                            <a:gd name="connsiteX18" fmla="*/ 309563 w 3162523"/>
                            <a:gd name="connsiteY18" fmla="*/ 1000125 h 3738701"/>
                            <a:gd name="connsiteX19" fmla="*/ 323850 w 3162523"/>
                            <a:gd name="connsiteY19" fmla="*/ 1019175 h 3738701"/>
                            <a:gd name="connsiteX20" fmla="*/ 328613 w 3162523"/>
                            <a:gd name="connsiteY20" fmla="*/ 1038225 h 3738701"/>
                            <a:gd name="connsiteX21" fmla="*/ 338138 w 3162523"/>
                            <a:gd name="connsiteY21" fmla="*/ 1052513 h 3738701"/>
                            <a:gd name="connsiteX22" fmla="*/ 347663 w 3162523"/>
                            <a:gd name="connsiteY22" fmla="*/ 1090613 h 3738701"/>
                            <a:gd name="connsiteX23" fmla="*/ 352425 w 3162523"/>
                            <a:gd name="connsiteY23" fmla="*/ 1104900 h 3738701"/>
                            <a:gd name="connsiteX24" fmla="*/ 361950 w 3162523"/>
                            <a:gd name="connsiteY24" fmla="*/ 1119188 h 3738701"/>
                            <a:gd name="connsiteX25" fmla="*/ 376238 w 3162523"/>
                            <a:gd name="connsiteY25" fmla="*/ 1166813 h 3738701"/>
                            <a:gd name="connsiteX26" fmla="*/ 385763 w 3162523"/>
                            <a:gd name="connsiteY26" fmla="*/ 1195388 h 3738701"/>
                            <a:gd name="connsiteX27" fmla="*/ 395288 w 3162523"/>
                            <a:gd name="connsiteY27" fmla="*/ 1209675 h 3738701"/>
                            <a:gd name="connsiteX28" fmla="*/ 409575 w 3162523"/>
                            <a:gd name="connsiteY28" fmla="*/ 1238250 h 3738701"/>
                            <a:gd name="connsiteX29" fmla="*/ 428625 w 3162523"/>
                            <a:gd name="connsiteY29" fmla="*/ 1276350 h 3738701"/>
                            <a:gd name="connsiteX30" fmla="*/ 442913 w 3162523"/>
                            <a:gd name="connsiteY30" fmla="*/ 1285875 h 3738701"/>
                            <a:gd name="connsiteX31" fmla="*/ 461963 w 3162523"/>
                            <a:gd name="connsiteY31" fmla="*/ 1328738 h 3738701"/>
                            <a:gd name="connsiteX32" fmla="*/ 471488 w 3162523"/>
                            <a:gd name="connsiteY32" fmla="*/ 1347788 h 3738701"/>
                            <a:gd name="connsiteX33" fmla="*/ 485775 w 3162523"/>
                            <a:gd name="connsiteY33" fmla="*/ 1357313 h 3738701"/>
                            <a:gd name="connsiteX34" fmla="*/ 500063 w 3162523"/>
                            <a:gd name="connsiteY34" fmla="*/ 1409700 h 3738701"/>
                            <a:gd name="connsiteX35" fmla="*/ 504825 w 3162523"/>
                            <a:gd name="connsiteY35" fmla="*/ 1428750 h 3738701"/>
                            <a:gd name="connsiteX36" fmla="*/ 509588 w 3162523"/>
                            <a:gd name="connsiteY36" fmla="*/ 1452563 h 3738701"/>
                            <a:gd name="connsiteX37" fmla="*/ 519113 w 3162523"/>
                            <a:gd name="connsiteY37" fmla="*/ 1476375 h 3738701"/>
                            <a:gd name="connsiteX38" fmla="*/ 533400 w 3162523"/>
                            <a:gd name="connsiteY38" fmla="*/ 1524000 h 3738701"/>
                            <a:gd name="connsiteX39" fmla="*/ 542925 w 3162523"/>
                            <a:gd name="connsiteY39" fmla="*/ 1543050 h 3738701"/>
                            <a:gd name="connsiteX40" fmla="*/ 547688 w 3162523"/>
                            <a:gd name="connsiteY40" fmla="*/ 1562100 h 3738701"/>
                            <a:gd name="connsiteX41" fmla="*/ 557213 w 3162523"/>
                            <a:gd name="connsiteY41" fmla="*/ 1576388 h 3738701"/>
                            <a:gd name="connsiteX42" fmla="*/ 566738 w 3162523"/>
                            <a:gd name="connsiteY42" fmla="*/ 1595438 h 3738701"/>
                            <a:gd name="connsiteX43" fmla="*/ 571500 w 3162523"/>
                            <a:gd name="connsiteY43" fmla="*/ 1614488 h 3738701"/>
                            <a:gd name="connsiteX44" fmla="*/ 581025 w 3162523"/>
                            <a:gd name="connsiteY44" fmla="*/ 1628775 h 3738701"/>
                            <a:gd name="connsiteX45" fmla="*/ 590550 w 3162523"/>
                            <a:gd name="connsiteY45" fmla="*/ 1647825 h 3738701"/>
                            <a:gd name="connsiteX46" fmla="*/ 614363 w 3162523"/>
                            <a:gd name="connsiteY46" fmla="*/ 1695450 h 3738701"/>
                            <a:gd name="connsiteX47" fmla="*/ 619125 w 3162523"/>
                            <a:gd name="connsiteY47" fmla="*/ 1709738 h 3738701"/>
                            <a:gd name="connsiteX48" fmla="*/ 628650 w 3162523"/>
                            <a:gd name="connsiteY48" fmla="*/ 1743075 h 3738701"/>
                            <a:gd name="connsiteX49" fmla="*/ 638175 w 3162523"/>
                            <a:gd name="connsiteY49" fmla="*/ 1762125 h 3738701"/>
                            <a:gd name="connsiteX50" fmla="*/ 647700 w 3162523"/>
                            <a:gd name="connsiteY50" fmla="*/ 1785938 h 3738701"/>
                            <a:gd name="connsiteX51" fmla="*/ 657225 w 3162523"/>
                            <a:gd name="connsiteY51" fmla="*/ 1800225 h 3738701"/>
                            <a:gd name="connsiteX52" fmla="*/ 671513 w 3162523"/>
                            <a:gd name="connsiteY52" fmla="*/ 1833563 h 3738701"/>
                            <a:gd name="connsiteX53" fmla="*/ 676275 w 3162523"/>
                            <a:gd name="connsiteY53" fmla="*/ 1847850 h 3738701"/>
                            <a:gd name="connsiteX54" fmla="*/ 704850 w 3162523"/>
                            <a:gd name="connsiteY54" fmla="*/ 1900238 h 3738701"/>
                            <a:gd name="connsiteX55" fmla="*/ 719138 w 3162523"/>
                            <a:gd name="connsiteY55" fmla="*/ 1947863 h 3738701"/>
                            <a:gd name="connsiteX56" fmla="*/ 723900 w 3162523"/>
                            <a:gd name="connsiteY56" fmla="*/ 1962150 h 3738701"/>
                            <a:gd name="connsiteX57" fmla="*/ 733425 w 3162523"/>
                            <a:gd name="connsiteY57" fmla="*/ 1976438 h 3738701"/>
                            <a:gd name="connsiteX58" fmla="*/ 747713 w 3162523"/>
                            <a:gd name="connsiteY58" fmla="*/ 2014538 h 3738701"/>
                            <a:gd name="connsiteX59" fmla="*/ 757238 w 3162523"/>
                            <a:gd name="connsiteY59" fmla="*/ 2038350 h 3738701"/>
                            <a:gd name="connsiteX60" fmla="*/ 771525 w 3162523"/>
                            <a:gd name="connsiteY60" fmla="*/ 2057400 h 3738701"/>
                            <a:gd name="connsiteX61" fmla="*/ 781050 w 3162523"/>
                            <a:gd name="connsiteY61" fmla="*/ 2076450 h 3738701"/>
                            <a:gd name="connsiteX62" fmla="*/ 804863 w 3162523"/>
                            <a:gd name="connsiteY62" fmla="*/ 2109788 h 3738701"/>
                            <a:gd name="connsiteX63" fmla="*/ 823913 w 3162523"/>
                            <a:gd name="connsiteY63" fmla="*/ 2128838 h 3738701"/>
                            <a:gd name="connsiteX64" fmla="*/ 833438 w 3162523"/>
                            <a:gd name="connsiteY64" fmla="*/ 2143125 h 3738701"/>
                            <a:gd name="connsiteX65" fmla="*/ 857250 w 3162523"/>
                            <a:gd name="connsiteY65" fmla="*/ 2171700 h 3738701"/>
                            <a:gd name="connsiteX66" fmla="*/ 866775 w 3162523"/>
                            <a:gd name="connsiteY66" fmla="*/ 2185988 h 3738701"/>
                            <a:gd name="connsiteX67" fmla="*/ 881063 w 3162523"/>
                            <a:gd name="connsiteY67" fmla="*/ 2205038 h 3738701"/>
                            <a:gd name="connsiteX68" fmla="*/ 900113 w 3162523"/>
                            <a:gd name="connsiteY68" fmla="*/ 2233613 h 3738701"/>
                            <a:gd name="connsiteX69" fmla="*/ 923925 w 3162523"/>
                            <a:gd name="connsiteY69" fmla="*/ 2266950 h 3738701"/>
                            <a:gd name="connsiteX70" fmla="*/ 947738 w 3162523"/>
                            <a:gd name="connsiteY70" fmla="*/ 2295525 h 3738701"/>
                            <a:gd name="connsiteX71" fmla="*/ 971550 w 3162523"/>
                            <a:gd name="connsiteY71" fmla="*/ 2333625 h 3738701"/>
                            <a:gd name="connsiteX72" fmla="*/ 1009650 w 3162523"/>
                            <a:gd name="connsiteY72" fmla="*/ 2419350 h 3738701"/>
                            <a:gd name="connsiteX73" fmla="*/ 1028700 w 3162523"/>
                            <a:gd name="connsiteY73" fmla="*/ 2447925 h 3738701"/>
                            <a:gd name="connsiteX74" fmla="*/ 1057275 w 3162523"/>
                            <a:gd name="connsiteY74" fmla="*/ 2524125 h 3738701"/>
                            <a:gd name="connsiteX75" fmla="*/ 1100138 w 3162523"/>
                            <a:gd name="connsiteY75" fmla="*/ 2595563 h 3738701"/>
                            <a:gd name="connsiteX76" fmla="*/ 1109663 w 3162523"/>
                            <a:gd name="connsiteY76" fmla="*/ 2619375 h 3738701"/>
                            <a:gd name="connsiteX77" fmla="*/ 1138238 w 3162523"/>
                            <a:gd name="connsiteY77" fmla="*/ 2671763 h 3738701"/>
                            <a:gd name="connsiteX78" fmla="*/ 1147763 w 3162523"/>
                            <a:gd name="connsiteY78" fmla="*/ 2695575 h 3738701"/>
                            <a:gd name="connsiteX79" fmla="*/ 1181100 w 3162523"/>
                            <a:gd name="connsiteY79" fmla="*/ 2738438 h 3738701"/>
                            <a:gd name="connsiteX80" fmla="*/ 1223963 w 3162523"/>
                            <a:gd name="connsiteY80" fmla="*/ 2795588 h 3738701"/>
                            <a:gd name="connsiteX81" fmla="*/ 1233488 w 3162523"/>
                            <a:gd name="connsiteY81" fmla="*/ 2809875 h 3738701"/>
                            <a:gd name="connsiteX82" fmla="*/ 1266825 w 3162523"/>
                            <a:gd name="connsiteY82" fmla="*/ 2843213 h 3738701"/>
                            <a:gd name="connsiteX83" fmla="*/ 1290638 w 3162523"/>
                            <a:gd name="connsiteY83" fmla="*/ 2867025 h 3738701"/>
                            <a:gd name="connsiteX84" fmla="*/ 1323975 w 3162523"/>
                            <a:gd name="connsiteY84" fmla="*/ 2909888 h 3738701"/>
                            <a:gd name="connsiteX85" fmla="*/ 1343025 w 3162523"/>
                            <a:gd name="connsiteY85" fmla="*/ 2943225 h 3738701"/>
                            <a:gd name="connsiteX86" fmla="*/ 1371600 w 3162523"/>
                            <a:gd name="connsiteY86" fmla="*/ 2962275 h 3738701"/>
                            <a:gd name="connsiteX87" fmla="*/ 1385888 w 3162523"/>
                            <a:gd name="connsiteY87" fmla="*/ 2976563 h 3738701"/>
                            <a:gd name="connsiteX88" fmla="*/ 1414463 w 3162523"/>
                            <a:gd name="connsiteY88" fmla="*/ 3009900 h 3738701"/>
                            <a:gd name="connsiteX89" fmla="*/ 1428750 w 3162523"/>
                            <a:gd name="connsiteY89" fmla="*/ 3019425 h 3738701"/>
                            <a:gd name="connsiteX90" fmla="*/ 1447800 w 3162523"/>
                            <a:gd name="connsiteY90" fmla="*/ 3038475 h 3738701"/>
                            <a:gd name="connsiteX91" fmla="*/ 1466850 w 3162523"/>
                            <a:gd name="connsiteY91" fmla="*/ 3052763 h 3738701"/>
                            <a:gd name="connsiteX92" fmla="*/ 1490663 w 3162523"/>
                            <a:gd name="connsiteY92" fmla="*/ 3086100 h 3738701"/>
                            <a:gd name="connsiteX93" fmla="*/ 1514475 w 3162523"/>
                            <a:gd name="connsiteY93" fmla="*/ 3109913 h 3738701"/>
                            <a:gd name="connsiteX94" fmla="*/ 1524000 w 3162523"/>
                            <a:gd name="connsiteY94" fmla="*/ 3124200 h 3738701"/>
                            <a:gd name="connsiteX95" fmla="*/ 1538288 w 3162523"/>
                            <a:gd name="connsiteY95" fmla="*/ 3133725 h 3738701"/>
                            <a:gd name="connsiteX96" fmla="*/ 1557338 w 3162523"/>
                            <a:gd name="connsiteY96" fmla="*/ 3157538 h 3738701"/>
                            <a:gd name="connsiteX97" fmla="*/ 1571625 w 3162523"/>
                            <a:gd name="connsiteY97" fmla="*/ 3167063 h 3738701"/>
                            <a:gd name="connsiteX98" fmla="*/ 1600200 w 3162523"/>
                            <a:gd name="connsiteY98" fmla="*/ 3200400 h 3738701"/>
                            <a:gd name="connsiteX99" fmla="*/ 1614488 w 3162523"/>
                            <a:gd name="connsiteY99" fmla="*/ 3209925 h 3738701"/>
                            <a:gd name="connsiteX100" fmla="*/ 1643063 w 3162523"/>
                            <a:gd name="connsiteY100" fmla="*/ 3233738 h 3738701"/>
                            <a:gd name="connsiteX101" fmla="*/ 1685925 w 3162523"/>
                            <a:gd name="connsiteY101" fmla="*/ 3276600 h 3738701"/>
                            <a:gd name="connsiteX102" fmla="*/ 1704975 w 3162523"/>
                            <a:gd name="connsiteY102" fmla="*/ 3295650 h 3738701"/>
                            <a:gd name="connsiteX103" fmla="*/ 1724025 w 3162523"/>
                            <a:gd name="connsiteY103" fmla="*/ 3309938 h 3738701"/>
                            <a:gd name="connsiteX104" fmla="*/ 1757363 w 3162523"/>
                            <a:gd name="connsiteY104" fmla="*/ 3343275 h 3738701"/>
                            <a:gd name="connsiteX105" fmla="*/ 1781175 w 3162523"/>
                            <a:gd name="connsiteY105" fmla="*/ 3362325 h 3738701"/>
                            <a:gd name="connsiteX106" fmla="*/ 1795463 w 3162523"/>
                            <a:gd name="connsiteY106" fmla="*/ 3371850 h 3738701"/>
                            <a:gd name="connsiteX107" fmla="*/ 1809750 w 3162523"/>
                            <a:gd name="connsiteY107" fmla="*/ 3386138 h 3738701"/>
                            <a:gd name="connsiteX108" fmla="*/ 1833563 w 3162523"/>
                            <a:gd name="connsiteY108" fmla="*/ 3405188 h 3738701"/>
                            <a:gd name="connsiteX109" fmla="*/ 1905000 w 3162523"/>
                            <a:gd name="connsiteY109" fmla="*/ 3476625 h 3738701"/>
                            <a:gd name="connsiteX110" fmla="*/ 1952625 w 3162523"/>
                            <a:gd name="connsiteY110" fmla="*/ 3533775 h 3738701"/>
                            <a:gd name="connsiteX111" fmla="*/ 1981200 w 3162523"/>
                            <a:gd name="connsiteY111" fmla="*/ 3557588 h 3738701"/>
                            <a:gd name="connsiteX112" fmla="*/ 2024063 w 3162523"/>
                            <a:gd name="connsiteY112" fmla="*/ 3609975 h 3738701"/>
                            <a:gd name="connsiteX113" fmla="*/ 2071688 w 3162523"/>
                            <a:gd name="connsiteY113" fmla="*/ 3648075 h 3738701"/>
                            <a:gd name="connsiteX114" fmla="*/ 2105025 w 3162523"/>
                            <a:gd name="connsiteY114" fmla="*/ 3671888 h 3738701"/>
                            <a:gd name="connsiteX115" fmla="*/ 2143125 w 3162523"/>
                            <a:gd name="connsiteY115" fmla="*/ 3705225 h 3738701"/>
                            <a:gd name="connsiteX116" fmla="*/ 2176463 w 3162523"/>
                            <a:gd name="connsiteY116" fmla="*/ 3714750 h 3738701"/>
                            <a:gd name="connsiteX117" fmla="*/ 2190750 w 3162523"/>
                            <a:gd name="connsiteY117" fmla="*/ 3729038 h 3738701"/>
                            <a:gd name="connsiteX118" fmla="*/ 2276475 w 3162523"/>
                            <a:gd name="connsiteY118" fmla="*/ 3733800 h 3738701"/>
                            <a:gd name="connsiteX119" fmla="*/ 2324100 w 3162523"/>
                            <a:gd name="connsiteY119" fmla="*/ 3709988 h 3738701"/>
                            <a:gd name="connsiteX120" fmla="*/ 2366963 w 3162523"/>
                            <a:gd name="connsiteY120" fmla="*/ 3681413 h 3738701"/>
                            <a:gd name="connsiteX121" fmla="*/ 2386013 w 3162523"/>
                            <a:gd name="connsiteY121" fmla="*/ 3662363 h 3738701"/>
                            <a:gd name="connsiteX122" fmla="*/ 2414588 w 3162523"/>
                            <a:gd name="connsiteY122" fmla="*/ 3643313 h 3738701"/>
                            <a:gd name="connsiteX123" fmla="*/ 2481263 w 3162523"/>
                            <a:gd name="connsiteY123" fmla="*/ 3581400 h 3738701"/>
                            <a:gd name="connsiteX124" fmla="*/ 2505075 w 3162523"/>
                            <a:gd name="connsiteY124" fmla="*/ 3567113 h 3738701"/>
                            <a:gd name="connsiteX125" fmla="*/ 2519363 w 3162523"/>
                            <a:gd name="connsiteY125" fmla="*/ 3543300 h 3738701"/>
                            <a:gd name="connsiteX126" fmla="*/ 2547938 w 3162523"/>
                            <a:gd name="connsiteY126" fmla="*/ 3519488 h 3738701"/>
                            <a:gd name="connsiteX127" fmla="*/ 2557463 w 3162523"/>
                            <a:gd name="connsiteY127" fmla="*/ 3505200 h 3738701"/>
                            <a:gd name="connsiteX128" fmla="*/ 2562225 w 3162523"/>
                            <a:gd name="connsiteY128" fmla="*/ 3490913 h 3738701"/>
                            <a:gd name="connsiteX129" fmla="*/ 2576513 w 3162523"/>
                            <a:gd name="connsiteY129" fmla="*/ 3481388 h 3738701"/>
                            <a:gd name="connsiteX130" fmla="*/ 2595563 w 3162523"/>
                            <a:gd name="connsiteY130" fmla="*/ 3467100 h 3738701"/>
                            <a:gd name="connsiteX131" fmla="*/ 2609850 w 3162523"/>
                            <a:gd name="connsiteY131" fmla="*/ 3452813 h 3738701"/>
                            <a:gd name="connsiteX132" fmla="*/ 2638425 w 3162523"/>
                            <a:gd name="connsiteY132" fmla="*/ 3443288 h 3738701"/>
                            <a:gd name="connsiteX133" fmla="*/ 2652713 w 3162523"/>
                            <a:gd name="connsiteY133" fmla="*/ 3438525 h 3738701"/>
                            <a:gd name="connsiteX134" fmla="*/ 2667000 w 3162523"/>
                            <a:gd name="connsiteY134" fmla="*/ 3433763 h 3738701"/>
                            <a:gd name="connsiteX135" fmla="*/ 2681288 w 3162523"/>
                            <a:gd name="connsiteY135" fmla="*/ 3429000 h 3738701"/>
                            <a:gd name="connsiteX136" fmla="*/ 2705100 w 3162523"/>
                            <a:gd name="connsiteY136" fmla="*/ 3390900 h 3738701"/>
                            <a:gd name="connsiteX137" fmla="*/ 2724150 w 3162523"/>
                            <a:gd name="connsiteY137" fmla="*/ 3362325 h 3738701"/>
                            <a:gd name="connsiteX138" fmla="*/ 2738438 w 3162523"/>
                            <a:gd name="connsiteY138" fmla="*/ 3338513 h 3738701"/>
                            <a:gd name="connsiteX139" fmla="*/ 2771775 w 3162523"/>
                            <a:gd name="connsiteY139" fmla="*/ 3295650 h 3738701"/>
                            <a:gd name="connsiteX140" fmla="*/ 2790825 w 3162523"/>
                            <a:gd name="connsiteY140" fmla="*/ 3267075 h 3738701"/>
                            <a:gd name="connsiteX141" fmla="*/ 2814638 w 3162523"/>
                            <a:gd name="connsiteY141" fmla="*/ 3243263 h 3738701"/>
                            <a:gd name="connsiteX142" fmla="*/ 2847975 w 3162523"/>
                            <a:gd name="connsiteY142" fmla="*/ 3190875 h 3738701"/>
                            <a:gd name="connsiteX143" fmla="*/ 2871788 w 3162523"/>
                            <a:gd name="connsiteY143" fmla="*/ 3157538 h 3738701"/>
                            <a:gd name="connsiteX144" fmla="*/ 2900363 w 3162523"/>
                            <a:gd name="connsiteY144" fmla="*/ 3114675 h 3738701"/>
                            <a:gd name="connsiteX145" fmla="*/ 2924175 w 3162523"/>
                            <a:gd name="connsiteY145" fmla="*/ 3043238 h 3738701"/>
                            <a:gd name="connsiteX146" fmla="*/ 2933700 w 3162523"/>
                            <a:gd name="connsiteY146" fmla="*/ 3019425 h 3738701"/>
                            <a:gd name="connsiteX147" fmla="*/ 2957513 w 3162523"/>
                            <a:gd name="connsiteY147" fmla="*/ 2971800 h 3738701"/>
                            <a:gd name="connsiteX148" fmla="*/ 2962275 w 3162523"/>
                            <a:gd name="connsiteY148" fmla="*/ 2947988 h 3738701"/>
                            <a:gd name="connsiteX149" fmla="*/ 2981325 w 3162523"/>
                            <a:gd name="connsiteY149" fmla="*/ 2890838 h 3738701"/>
                            <a:gd name="connsiteX150" fmla="*/ 3000375 w 3162523"/>
                            <a:gd name="connsiteY150" fmla="*/ 2833688 h 3738701"/>
                            <a:gd name="connsiteX151" fmla="*/ 3009900 w 3162523"/>
                            <a:gd name="connsiteY151" fmla="*/ 2776538 h 3738701"/>
                            <a:gd name="connsiteX152" fmla="*/ 3005138 w 3162523"/>
                            <a:gd name="connsiteY152" fmla="*/ 2633663 h 3738701"/>
                            <a:gd name="connsiteX153" fmla="*/ 3000375 w 3162523"/>
                            <a:gd name="connsiteY153" fmla="*/ 2519363 h 3738701"/>
                            <a:gd name="connsiteX154" fmla="*/ 3005138 w 3162523"/>
                            <a:gd name="connsiteY154" fmla="*/ 2390775 h 3738701"/>
                            <a:gd name="connsiteX155" fmla="*/ 3009900 w 3162523"/>
                            <a:gd name="connsiteY155" fmla="*/ 2286000 h 3738701"/>
                            <a:gd name="connsiteX156" fmla="*/ 3000375 w 3162523"/>
                            <a:gd name="connsiteY156" fmla="*/ 2185988 h 3738701"/>
                            <a:gd name="connsiteX157" fmla="*/ 2981325 w 3162523"/>
                            <a:gd name="connsiteY157" fmla="*/ 2105025 h 3738701"/>
                            <a:gd name="connsiteX158" fmla="*/ 2957513 w 3162523"/>
                            <a:gd name="connsiteY158" fmla="*/ 1995488 h 3738701"/>
                            <a:gd name="connsiteX159" fmla="*/ 2947988 w 3162523"/>
                            <a:gd name="connsiteY159" fmla="*/ 1962150 h 3738701"/>
                            <a:gd name="connsiteX160" fmla="*/ 2943225 w 3162523"/>
                            <a:gd name="connsiteY160" fmla="*/ 1928813 h 3738701"/>
                            <a:gd name="connsiteX161" fmla="*/ 2928938 w 3162523"/>
                            <a:gd name="connsiteY161" fmla="*/ 1885950 h 3738701"/>
                            <a:gd name="connsiteX162" fmla="*/ 2919413 w 3162523"/>
                            <a:gd name="connsiteY162" fmla="*/ 1843088 h 3738701"/>
                            <a:gd name="connsiteX163" fmla="*/ 2909888 w 3162523"/>
                            <a:gd name="connsiteY163" fmla="*/ 1552575 h 3738701"/>
                            <a:gd name="connsiteX164" fmla="*/ 2900363 w 3162523"/>
                            <a:gd name="connsiteY164" fmla="*/ 1443038 h 3738701"/>
                            <a:gd name="connsiteX165" fmla="*/ 2876550 w 3162523"/>
                            <a:gd name="connsiteY165" fmla="*/ 1214438 h 3738701"/>
                            <a:gd name="connsiteX166" fmla="*/ 2862263 w 3162523"/>
                            <a:gd name="connsiteY166" fmla="*/ 1147763 h 3738701"/>
                            <a:gd name="connsiteX167" fmla="*/ 2886075 w 3162523"/>
                            <a:gd name="connsiteY167" fmla="*/ 971550 h 3738701"/>
                            <a:gd name="connsiteX168" fmla="*/ 2890838 w 3162523"/>
                            <a:gd name="connsiteY168" fmla="*/ 928688 h 3738701"/>
                            <a:gd name="connsiteX169" fmla="*/ 2919413 w 3162523"/>
                            <a:gd name="connsiteY169" fmla="*/ 776288 h 3738701"/>
                            <a:gd name="connsiteX170" fmla="*/ 2933700 w 3162523"/>
                            <a:gd name="connsiteY170" fmla="*/ 681038 h 3738701"/>
                            <a:gd name="connsiteX171" fmla="*/ 2947988 w 3162523"/>
                            <a:gd name="connsiteY171" fmla="*/ 595313 h 3738701"/>
                            <a:gd name="connsiteX172" fmla="*/ 2952750 w 3162523"/>
                            <a:gd name="connsiteY172" fmla="*/ 557213 h 3738701"/>
                            <a:gd name="connsiteX173" fmla="*/ 2967038 w 3162523"/>
                            <a:gd name="connsiteY173" fmla="*/ 523875 h 3738701"/>
                            <a:gd name="connsiteX174" fmla="*/ 2971800 w 3162523"/>
                            <a:gd name="connsiteY174" fmla="*/ 504825 h 3738701"/>
                            <a:gd name="connsiteX175" fmla="*/ 2981325 w 3162523"/>
                            <a:gd name="connsiteY175" fmla="*/ 476250 h 3738701"/>
                            <a:gd name="connsiteX176" fmla="*/ 2995613 w 3162523"/>
                            <a:gd name="connsiteY176" fmla="*/ 428625 h 3738701"/>
                            <a:gd name="connsiteX177" fmla="*/ 3005138 w 3162523"/>
                            <a:gd name="connsiteY177" fmla="*/ 404813 h 3738701"/>
                            <a:gd name="connsiteX178" fmla="*/ 3024188 w 3162523"/>
                            <a:gd name="connsiteY178" fmla="*/ 338138 h 3738701"/>
                            <a:gd name="connsiteX179" fmla="*/ 3043238 w 3162523"/>
                            <a:gd name="connsiteY179" fmla="*/ 300038 h 3738701"/>
                            <a:gd name="connsiteX180" fmla="*/ 3062288 w 3162523"/>
                            <a:gd name="connsiteY180" fmla="*/ 257175 h 3738701"/>
                            <a:gd name="connsiteX181" fmla="*/ 3119438 w 3162523"/>
                            <a:gd name="connsiteY181" fmla="*/ 100013 h 3738701"/>
                            <a:gd name="connsiteX182" fmla="*/ 3133725 w 3162523"/>
                            <a:gd name="connsiteY182" fmla="*/ 57150 h 3738701"/>
                            <a:gd name="connsiteX183" fmla="*/ 3162300 w 3162523"/>
                            <a:gd name="connsiteY183" fmla="*/ 4763 h 3738701"/>
                            <a:gd name="connsiteX184" fmla="*/ 3162300 w 3162523"/>
                            <a:gd name="connsiteY184" fmla="*/ 0 h 3738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</a:cxnLst>
                          <a:rect l="l" t="t" r="r" b="b"/>
                          <a:pathLst>
                            <a:path w="3162523" h="3738701">
                              <a:moveTo>
                                <a:pt x="0" y="576263"/>
                              </a:moveTo>
                              <a:cubicBezTo>
                                <a:pt x="6804" y="593273"/>
                                <a:pt x="10151" y="603552"/>
                                <a:pt x="19050" y="619125"/>
                              </a:cubicBezTo>
                              <a:cubicBezTo>
                                <a:pt x="21890" y="624095"/>
                                <a:pt x="24528" y="629366"/>
                                <a:pt x="28575" y="633413"/>
                              </a:cubicBezTo>
                              <a:cubicBezTo>
                                <a:pt x="32622" y="637460"/>
                                <a:pt x="38100" y="639763"/>
                                <a:pt x="42863" y="642938"/>
                              </a:cubicBezTo>
                              <a:cubicBezTo>
                                <a:pt x="50407" y="658027"/>
                                <a:pt x="54311" y="668674"/>
                                <a:pt x="66675" y="681038"/>
                              </a:cubicBezTo>
                              <a:cubicBezTo>
                                <a:pt x="70722" y="685085"/>
                                <a:pt x="76200" y="687388"/>
                                <a:pt x="80963" y="690563"/>
                              </a:cubicBezTo>
                              <a:cubicBezTo>
                                <a:pt x="111437" y="751511"/>
                                <a:pt x="61459" y="658208"/>
                                <a:pt x="114300" y="728663"/>
                              </a:cubicBezTo>
                              <a:cubicBezTo>
                                <a:pt x="122819" y="740022"/>
                                <a:pt x="123309" y="756723"/>
                                <a:pt x="133350" y="766763"/>
                              </a:cubicBezTo>
                              <a:cubicBezTo>
                                <a:pt x="175082" y="808492"/>
                                <a:pt x="124018" y="755564"/>
                                <a:pt x="157163" y="795338"/>
                              </a:cubicBezTo>
                              <a:cubicBezTo>
                                <a:pt x="161475" y="800512"/>
                                <a:pt x="167535" y="804145"/>
                                <a:pt x="171450" y="809625"/>
                              </a:cubicBezTo>
                              <a:cubicBezTo>
                                <a:pt x="175576" y="815402"/>
                                <a:pt x="176300" y="823332"/>
                                <a:pt x="180975" y="828675"/>
                              </a:cubicBezTo>
                              <a:cubicBezTo>
                                <a:pt x="187669" y="836325"/>
                                <a:pt x="197600" y="840537"/>
                                <a:pt x="204788" y="847725"/>
                              </a:cubicBezTo>
                              <a:cubicBezTo>
                                <a:pt x="208835" y="851772"/>
                                <a:pt x="210588" y="857667"/>
                                <a:pt x="214313" y="862013"/>
                              </a:cubicBezTo>
                              <a:cubicBezTo>
                                <a:pt x="229710" y="879977"/>
                                <a:pt x="230799" y="879353"/>
                                <a:pt x="247650" y="890588"/>
                              </a:cubicBezTo>
                              <a:cubicBezTo>
                                <a:pt x="249238" y="895350"/>
                                <a:pt x="249628" y="900698"/>
                                <a:pt x="252413" y="904875"/>
                              </a:cubicBezTo>
                              <a:cubicBezTo>
                                <a:pt x="256149" y="910479"/>
                                <a:pt x="262317" y="914049"/>
                                <a:pt x="266700" y="919163"/>
                              </a:cubicBezTo>
                              <a:cubicBezTo>
                                <a:pt x="271866" y="925190"/>
                                <a:pt x="276436" y="931710"/>
                                <a:pt x="280988" y="938213"/>
                              </a:cubicBezTo>
                              <a:cubicBezTo>
                                <a:pt x="287553" y="947591"/>
                                <a:pt x="300038" y="966788"/>
                                <a:pt x="300038" y="966788"/>
                              </a:cubicBezTo>
                              <a:cubicBezTo>
                                <a:pt x="301070" y="970918"/>
                                <a:pt x="306524" y="994807"/>
                                <a:pt x="309563" y="1000125"/>
                              </a:cubicBezTo>
                              <a:cubicBezTo>
                                <a:pt x="313501" y="1007017"/>
                                <a:pt x="319088" y="1012825"/>
                                <a:pt x="323850" y="1019175"/>
                              </a:cubicBezTo>
                              <a:cubicBezTo>
                                <a:pt x="325438" y="1025525"/>
                                <a:pt x="326035" y="1032209"/>
                                <a:pt x="328613" y="1038225"/>
                              </a:cubicBezTo>
                              <a:cubicBezTo>
                                <a:pt x="330868" y="1043486"/>
                                <a:pt x="336182" y="1047134"/>
                                <a:pt x="338138" y="1052513"/>
                              </a:cubicBezTo>
                              <a:cubicBezTo>
                                <a:pt x="342612" y="1064816"/>
                                <a:pt x="343524" y="1078194"/>
                                <a:pt x="347663" y="1090613"/>
                              </a:cubicBezTo>
                              <a:cubicBezTo>
                                <a:pt x="349250" y="1095375"/>
                                <a:pt x="350180" y="1100410"/>
                                <a:pt x="352425" y="1104900"/>
                              </a:cubicBezTo>
                              <a:cubicBezTo>
                                <a:pt x="354985" y="1110020"/>
                                <a:pt x="358775" y="1114425"/>
                                <a:pt x="361950" y="1119188"/>
                              </a:cubicBezTo>
                              <a:cubicBezTo>
                                <a:pt x="369149" y="1147981"/>
                                <a:pt x="364642" y="1132025"/>
                                <a:pt x="376238" y="1166813"/>
                              </a:cubicBezTo>
                              <a:cubicBezTo>
                                <a:pt x="376239" y="1166817"/>
                                <a:pt x="385761" y="1195385"/>
                                <a:pt x="385763" y="1195388"/>
                              </a:cubicBezTo>
                              <a:lnTo>
                                <a:pt x="395288" y="1209675"/>
                              </a:lnTo>
                              <a:cubicBezTo>
                                <a:pt x="407255" y="1245582"/>
                                <a:pt x="391114" y="1201328"/>
                                <a:pt x="409575" y="1238250"/>
                              </a:cubicBezTo>
                              <a:cubicBezTo>
                                <a:pt x="421002" y="1261104"/>
                                <a:pt x="404865" y="1248630"/>
                                <a:pt x="428625" y="1276350"/>
                              </a:cubicBezTo>
                              <a:cubicBezTo>
                                <a:pt x="432350" y="1280696"/>
                                <a:pt x="438150" y="1282700"/>
                                <a:pt x="442913" y="1285875"/>
                              </a:cubicBezTo>
                              <a:cubicBezTo>
                                <a:pt x="466361" y="1332771"/>
                                <a:pt x="437640" y="1274010"/>
                                <a:pt x="461963" y="1328738"/>
                              </a:cubicBezTo>
                              <a:cubicBezTo>
                                <a:pt x="464846" y="1335226"/>
                                <a:pt x="466943" y="1342334"/>
                                <a:pt x="471488" y="1347788"/>
                              </a:cubicBezTo>
                              <a:cubicBezTo>
                                <a:pt x="475152" y="1352185"/>
                                <a:pt x="481013" y="1354138"/>
                                <a:pt x="485775" y="1357313"/>
                              </a:cubicBezTo>
                              <a:cubicBezTo>
                                <a:pt x="494678" y="1384017"/>
                                <a:pt x="489322" y="1366734"/>
                                <a:pt x="500063" y="1409700"/>
                              </a:cubicBezTo>
                              <a:cubicBezTo>
                                <a:pt x="501650" y="1416050"/>
                                <a:pt x="503541" y="1422332"/>
                                <a:pt x="504825" y="1428750"/>
                              </a:cubicBezTo>
                              <a:cubicBezTo>
                                <a:pt x="506413" y="1436688"/>
                                <a:pt x="507262" y="1444810"/>
                                <a:pt x="509588" y="1452563"/>
                              </a:cubicBezTo>
                              <a:cubicBezTo>
                                <a:pt x="512045" y="1460751"/>
                                <a:pt x="516410" y="1468265"/>
                                <a:pt x="519113" y="1476375"/>
                              </a:cubicBezTo>
                              <a:cubicBezTo>
                                <a:pt x="525950" y="1496888"/>
                                <a:pt x="522357" y="1501913"/>
                                <a:pt x="533400" y="1524000"/>
                              </a:cubicBezTo>
                              <a:cubicBezTo>
                                <a:pt x="536575" y="1530350"/>
                                <a:pt x="540432" y="1536403"/>
                                <a:pt x="542925" y="1543050"/>
                              </a:cubicBezTo>
                              <a:cubicBezTo>
                                <a:pt x="545223" y="1549179"/>
                                <a:pt x="545110" y="1556084"/>
                                <a:pt x="547688" y="1562100"/>
                              </a:cubicBezTo>
                              <a:cubicBezTo>
                                <a:pt x="549943" y="1567361"/>
                                <a:pt x="554373" y="1571418"/>
                                <a:pt x="557213" y="1576388"/>
                              </a:cubicBezTo>
                              <a:cubicBezTo>
                                <a:pt x="560735" y="1582552"/>
                                <a:pt x="563563" y="1589088"/>
                                <a:pt x="566738" y="1595438"/>
                              </a:cubicBezTo>
                              <a:cubicBezTo>
                                <a:pt x="568325" y="1601788"/>
                                <a:pt x="568922" y="1608472"/>
                                <a:pt x="571500" y="1614488"/>
                              </a:cubicBezTo>
                              <a:cubicBezTo>
                                <a:pt x="573755" y="1619749"/>
                                <a:pt x="578185" y="1623805"/>
                                <a:pt x="581025" y="1628775"/>
                              </a:cubicBezTo>
                              <a:cubicBezTo>
                                <a:pt x="584547" y="1634939"/>
                                <a:pt x="587913" y="1641233"/>
                                <a:pt x="590550" y="1647825"/>
                              </a:cubicBezTo>
                              <a:cubicBezTo>
                                <a:pt x="607743" y="1690807"/>
                                <a:pt x="589973" y="1662931"/>
                                <a:pt x="614363" y="1695450"/>
                              </a:cubicBezTo>
                              <a:cubicBezTo>
                                <a:pt x="615950" y="1700213"/>
                                <a:pt x="617746" y="1704911"/>
                                <a:pt x="619125" y="1709738"/>
                              </a:cubicBezTo>
                              <a:cubicBezTo>
                                <a:pt x="622575" y="1721813"/>
                                <a:pt x="623759" y="1731663"/>
                                <a:pt x="628650" y="1743075"/>
                              </a:cubicBezTo>
                              <a:cubicBezTo>
                                <a:pt x="631447" y="1749601"/>
                                <a:pt x="635292" y="1755637"/>
                                <a:pt x="638175" y="1762125"/>
                              </a:cubicBezTo>
                              <a:cubicBezTo>
                                <a:pt x="641647" y="1769937"/>
                                <a:pt x="643877" y="1778291"/>
                                <a:pt x="647700" y="1785938"/>
                              </a:cubicBezTo>
                              <a:cubicBezTo>
                                <a:pt x="650260" y="1791057"/>
                                <a:pt x="654665" y="1795106"/>
                                <a:pt x="657225" y="1800225"/>
                              </a:cubicBezTo>
                              <a:cubicBezTo>
                                <a:pt x="662632" y="1811039"/>
                                <a:pt x="667023" y="1822337"/>
                                <a:pt x="671513" y="1833563"/>
                              </a:cubicBezTo>
                              <a:cubicBezTo>
                                <a:pt x="673377" y="1838224"/>
                                <a:pt x="674198" y="1843280"/>
                                <a:pt x="676275" y="1847850"/>
                              </a:cubicBezTo>
                              <a:cubicBezTo>
                                <a:pt x="691710" y="1881806"/>
                                <a:pt x="689938" y="1877870"/>
                                <a:pt x="704850" y="1900238"/>
                              </a:cubicBezTo>
                              <a:cubicBezTo>
                                <a:pt x="712049" y="1929031"/>
                                <a:pt x="707542" y="1913075"/>
                                <a:pt x="719138" y="1947863"/>
                              </a:cubicBezTo>
                              <a:cubicBezTo>
                                <a:pt x="720725" y="1952625"/>
                                <a:pt x="721116" y="1957973"/>
                                <a:pt x="723900" y="1962150"/>
                              </a:cubicBezTo>
                              <a:lnTo>
                                <a:pt x="733425" y="1976438"/>
                              </a:lnTo>
                              <a:cubicBezTo>
                                <a:pt x="741550" y="2008936"/>
                                <a:pt x="733482" y="1982518"/>
                                <a:pt x="747713" y="2014538"/>
                              </a:cubicBezTo>
                              <a:cubicBezTo>
                                <a:pt x="751185" y="2022350"/>
                                <a:pt x="753086" y="2030877"/>
                                <a:pt x="757238" y="2038350"/>
                              </a:cubicBezTo>
                              <a:cubicBezTo>
                                <a:pt x="761093" y="2045289"/>
                                <a:pt x="767318" y="2050669"/>
                                <a:pt x="771525" y="2057400"/>
                              </a:cubicBezTo>
                              <a:cubicBezTo>
                                <a:pt x="775288" y="2063420"/>
                                <a:pt x="777528" y="2070286"/>
                                <a:pt x="781050" y="2076450"/>
                              </a:cubicBezTo>
                              <a:cubicBezTo>
                                <a:pt x="785235" y="2083775"/>
                                <a:pt x="800651" y="2104974"/>
                                <a:pt x="804863" y="2109788"/>
                              </a:cubicBezTo>
                              <a:cubicBezTo>
                                <a:pt x="810777" y="2116546"/>
                                <a:pt x="818069" y="2122020"/>
                                <a:pt x="823913" y="2128838"/>
                              </a:cubicBezTo>
                              <a:cubicBezTo>
                                <a:pt x="827638" y="2133184"/>
                                <a:pt x="829924" y="2138607"/>
                                <a:pt x="833438" y="2143125"/>
                              </a:cubicBezTo>
                              <a:cubicBezTo>
                                <a:pt x="841050" y="2152912"/>
                                <a:pt x="849638" y="2161913"/>
                                <a:pt x="857250" y="2171700"/>
                              </a:cubicBezTo>
                              <a:cubicBezTo>
                                <a:pt x="860764" y="2176218"/>
                                <a:pt x="863448" y="2181330"/>
                                <a:pt x="866775" y="2185988"/>
                              </a:cubicBezTo>
                              <a:cubicBezTo>
                                <a:pt x="871389" y="2192447"/>
                                <a:pt x="876511" y="2198535"/>
                                <a:pt x="881063" y="2205038"/>
                              </a:cubicBezTo>
                              <a:cubicBezTo>
                                <a:pt x="887628" y="2214416"/>
                                <a:pt x="892018" y="2225518"/>
                                <a:pt x="900113" y="2233613"/>
                              </a:cubicBezTo>
                              <a:cubicBezTo>
                                <a:pt x="935279" y="2268779"/>
                                <a:pt x="894671" y="2225159"/>
                                <a:pt x="923925" y="2266950"/>
                              </a:cubicBezTo>
                              <a:cubicBezTo>
                                <a:pt x="931035" y="2277108"/>
                                <a:pt x="940126" y="2285738"/>
                                <a:pt x="947738" y="2295525"/>
                              </a:cubicBezTo>
                              <a:cubicBezTo>
                                <a:pt x="953526" y="2302966"/>
                                <a:pt x="968665" y="2328432"/>
                                <a:pt x="971550" y="2333625"/>
                              </a:cubicBezTo>
                              <a:cubicBezTo>
                                <a:pt x="986903" y="2361261"/>
                                <a:pt x="995259" y="2390568"/>
                                <a:pt x="1009650" y="2419350"/>
                              </a:cubicBezTo>
                              <a:cubicBezTo>
                                <a:pt x="1014770" y="2429589"/>
                                <a:pt x="1023859" y="2437551"/>
                                <a:pt x="1028700" y="2447925"/>
                              </a:cubicBezTo>
                              <a:cubicBezTo>
                                <a:pt x="1056271" y="2507005"/>
                                <a:pt x="1029462" y="2473134"/>
                                <a:pt x="1057275" y="2524125"/>
                              </a:cubicBezTo>
                              <a:cubicBezTo>
                                <a:pt x="1070573" y="2548504"/>
                                <a:pt x="1089824" y="2569779"/>
                                <a:pt x="1100138" y="2595563"/>
                              </a:cubicBezTo>
                              <a:cubicBezTo>
                                <a:pt x="1103313" y="2603500"/>
                                <a:pt x="1105840" y="2611729"/>
                                <a:pt x="1109663" y="2619375"/>
                              </a:cubicBezTo>
                              <a:cubicBezTo>
                                <a:pt x="1146358" y="2692766"/>
                                <a:pt x="1100334" y="2588377"/>
                                <a:pt x="1138238" y="2671763"/>
                              </a:cubicBezTo>
                              <a:cubicBezTo>
                                <a:pt x="1141776" y="2679545"/>
                                <a:pt x="1143140" y="2688384"/>
                                <a:pt x="1147763" y="2695575"/>
                              </a:cubicBezTo>
                              <a:cubicBezTo>
                                <a:pt x="1157551" y="2710801"/>
                                <a:pt x="1170130" y="2724040"/>
                                <a:pt x="1181100" y="2738438"/>
                              </a:cubicBezTo>
                              <a:cubicBezTo>
                                <a:pt x="1195531" y="2757379"/>
                                <a:pt x="1210754" y="2775775"/>
                                <a:pt x="1223963" y="2795588"/>
                              </a:cubicBezTo>
                              <a:cubicBezTo>
                                <a:pt x="1227138" y="2800350"/>
                                <a:pt x="1229659" y="2805621"/>
                                <a:pt x="1233488" y="2809875"/>
                              </a:cubicBezTo>
                              <a:cubicBezTo>
                                <a:pt x="1244001" y="2821556"/>
                                <a:pt x="1255712" y="2832100"/>
                                <a:pt x="1266825" y="2843213"/>
                              </a:cubicBezTo>
                              <a:cubicBezTo>
                                <a:pt x="1274763" y="2851151"/>
                                <a:pt x="1283746" y="2858164"/>
                                <a:pt x="1290638" y="2867025"/>
                              </a:cubicBezTo>
                              <a:cubicBezTo>
                                <a:pt x="1301750" y="2881313"/>
                                <a:pt x="1315880" y="2893699"/>
                                <a:pt x="1323975" y="2909888"/>
                              </a:cubicBezTo>
                              <a:cubicBezTo>
                                <a:pt x="1326783" y="2915504"/>
                                <a:pt x="1337041" y="2937989"/>
                                <a:pt x="1343025" y="2943225"/>
                              </a:cubicBezTo>
                              <a:cubicBezTo>
                                <a:pt x="1351640" y="2950763"/>
                                <a:pt x="1363505" y="2954180"/>
                                <a:pt x="1371600" y="2962275"/>
                              </a:cubicBezTo>
                              <a:cubicBezTo>
                                <a:pt x="1376363" y="2967038"/>
                                <a:pt x="1381382" y="2971557"/>
                                <a:pt x="1385888" y="2976563"/>
                              </a:cubicBezTo>
                              <a:cubicBezTo>
                                <a:pt x="1395679" y="2987442"/>
                                <a:pt x="1404114" y="2999551"/>
                                <a:pt x="1414463" y="3009900"/>
                              </a:cubicBezTo>
                              <a:cubicBezTo>
                                <a:pt x="1418510" y="3013947"/>
                                <a:pt x="1424404" y="3015700"/>
                                <a:pt x="1428750" y="3019425"/>
                              </a:cubicBezTo>
                              <a:cubicBezTo>
                                <a:pt x="1435568" y="3025269"/>
                                <a:pt x="1441042" y="3032561"/>
                                <a:pt x="1447800" y="3038475"/>
                              </a:cubicBezTo>
                              <a:cubicBezTo>
                                <a:pt x="1453774" y="3043702"/>
                                <a:pt x="1461237" y="3047150"/>
                                <a:pt x="1466850" y="3052763"/>
                              </a:cubicBezTo>
                              <a:cubicBezTo>
                                <a:pt x="1491505" y="3077418"/>
                                <a:pt x="1471736" y="3064469"/>
                                <a:pt x="1490663" y="3086100"/>
                              </a:cubicBezTo>
                              <a:cubicBezTo>
                                <a:pt x="1498055" y="3094548"/>
                                <a:pt x="1507083" y="3101465"/>
                                <a:pt x="1514475" y="3109913"/>
                              </a:cubicBezTo>
                              <a:cubicBezTo>
                                <a:pt x="1518244" y="3114221"/>
                                <a:pt x="1519953" y="3120153"/>
                                <a:pt x="1524000" y="3124200"/>
                              </a:cubicBezTo>
                              <a:cubicBezTo>
                                <a:pt x="1528048" y="3128247"/>
                                <a:pt x="1534241" y="3129678"/>
                                <a:pt x="1538288" y="3133725"/>
                              </a:cubicBezTo>
                              <a:cubicBezTo>
                                <a:pt x="1545476" y="3140913"/>
                                <a:pt x="1550150" y="3150350"/>
                                <a:pt x="1557338" y="3157538"/>
                              </a:cubicBezTo>
                              <a:cubicBezTo>
                                <a:pt x="1561385" y="3161585"/>
                                <a:pt x="1567578" y="3163016"/>
                                <a:pt x="1571625" y="3167063"/>
                              </a:cubicBezTo>
                              <a:cubicBezTo>
                                <a:pt x="1581974" y="3177412"/>
                                <a:pt x="1589851" y="3190051"/>
                                <a:pt x="1600200" y="3200400"/>
                              </a:cubicBezTo>
                              <a:cubicBezTo>
                                <a:pt x="1604247" y="3204447"/>
                                <a:pt x="1609970" y="3206411"/>
                                <a:pt x="1614488" y="3209925"/>
                              </a:cubicBezTo>
                              <a:cubicBezTo>
                                <a:pt x="1624275" y="3217537"/>
                                <a:pt x="1633999" y="3225278"/>
                                <a:pt x="1643063" y="3233738"/>
                              </a:cubicBezTo>
                              <a:cubicBezTo>
                                <a:pt x="1657834" y="3247525"/>
                                <a:pt x="1671638" y="3262313"/>
                                <a:pt x="1685925" y="3276600"/>
                              </a:cubicBezTo>
                              <a:cubicBezTo>
                                <a:pt x="1692275" y="3282950"/>
                                <a:pt x="1697791" y="3290262"/>
                                <a:pt x="1704975" y="3295650"/>
                              </a:cubicBezTo>
                              <a:cubicBezTo>
                                <a:pt x="1711325" y="3300413"/>
                                <a:pt x="1718152" y="3304599"/>
                                <a:pt x="1724025" y="3309938"/>
                              </a:cubicBezTo>
                              <a:cubicBezTo>
                                <a:pt x="1735654" y="3320509"/>
                                <a:pt x="1745091" y="3333458"/>
                                <a:pt x="1757363" y="3343275"/>
                              </a:cubicBezTo>
                              <a:cubicBezTo>
                                <a:pt x="1765300" y="3349625"/>
                                <a:pt x="1773043" y="3356226"/>
                                <a:pt x="1781175" y="3362325"/>
                              </a:cubicBezTo>
                              <a:cubicBezTo>
                                <a:pt x="1785754" y="3365759"/>
                                <a:pt x="1791066" y="3368186"/>
                                <a:pt x="1795463" y="3371850"/>
                              </a:cubicBezTo>
                              <a:cubicBezTo>
                                <a:pt x="1800637" y="3376162"/>
                                <a:pt x="1804681" y="3381703"/>
                                <a:pt x="1809750" y="3386138"/>
                              </a:cubicBezTo>
                              <a:cubicBezTo>
                                <a:pt x="1817400" y="3392832"/>
                                <a:pt x="1826193" y="3398187"/>
                                <a:pt x="1833563" y="3405188"/>
                              </a:cubicBezTo>
                              <a:cubicBezTo>
                                <a:pt x="1857978" y="3428382"/>
                                <a:pt x="1883441" y="3450755"/>
                                <a:pt x="1905000" y="3476625"/>
                              </a:cubicBezTo>
                              <a:cubicBezTo>
                                <a:pt x="1920875" y="3495675"/>
                                <a:pt x="1933575" y="3517900"/>
                                <a:pt x="1952625" y="3533775"/>
                              </a:cubicBezTo>
                              <a:cubicBezTo>
                                <a:pt x="1962150" y="3541713"/>
                                <a:pt x="1972720" y="3548543"/>
                                <a:pt x="1981200" y="3557588"/>
                              </a:cubicBezTo>
                              <a:cubicBezTo>
                                <a:pt x="1996632" y="3574048"/>
                                <a:pt x="2008599" y="3593545"/>
                                <a:pt x="2024063" y="3609975"/>
                              </a:cubicBezTo>
                              <a:cubicBezTo>
                                <a:pt x="2042199" y="3629244"/>
                                <a:pt x="2052867" y="3635528"/>
                                <a:pt x="2071688" y="3648075"/>
                              </a:cubicBezTo>
                              <a:cubicBezTo>
                                <a:pt x="2092195" y="3678837"/>
                                <a:pt x="2066578" y="3646257"/>
                                <a:pt x="2105025" y="3671888"/>
                              </a:cubicBezTo>
                              <a:cubicBezTo>
                                <a:pt x="2160353" y="3708774"/>
                                <a:pt x="2089787" y="3674746"/>
                                <a:pt x="2143125" y="3705225"/>
                              </a:cubicBezTo>
                              <a:cubicBezTo>
                                <a:pt x="2148442" y="3708263"/>
                                <a:pt x="2172334" y="3713718"/>
                                <a:pt x="2176463" y="3714750"/>
                              </a:cubicBezTo>
                              <a:cubicBezTo>
                                <a:pt x="2181225" y="3719513"/>
                                <a:pt x="2184726" y="3726026"/>
                                <a:pt x="2190750" y="3729038"/>
                              </a:cubicBezTo>
                              <a:cubicBezTo>
                                <a:pt x="2222744" y="3745035"/>
                                <a:pt x="2240197" y="3737098"/>
                                <a:pt x="2276475" y="3733800"/>
                              </a:cubicBezTo>
                              <a:cubicBezTo>
                                <a:pt x="2295347" y="3726252"/>
                                <a:pt x="2307613" y="3722811"/>
                                <a:pt x="2324100" y="3709988"/>
                              </a:cubicBezTo>
                              <a:cubicBezTo>
                                <a:pt x="2363957" y="3678988"/>
                                <a:pt x="2320759" y="3699894"/>
                                <a:pt x="2366963" y="3681413"/>
                              </a:cubicBezTo>
                              <a:cubicBezTo>
                                <a:pt x="2373313" y="3675063"/>
                                <a:pt x="2379001" y="3667973"/>
                                <a:pt x="2386013" y="3662363"/>
                              </a:cubicBezTo>
                              <a:cubicBezTo>
                                <a:pt x="2394952" y="3655212"/>
                                <a:pt x="2406493" y="3651408"/>
                                <a:pt x="2414588" y="3643313"/>
                              </a:cubicBezTo>
                              <a:cubicBezTo>
                                <a:pt x="2441649" y="3616252"/>
                                <a:pt x="2453508" y="3599904"/>
                                <a:pt x="2481263" y="3581400"/>
                              </a:cubicBezTo>
                              <a:cubicBezTo>
                                <a:pt x="2488965" y="3576265"/>
                                <a:pt x="2497138" y="3571875"/>
                                <a:pt x="2505075" y="3567113"/>
                              </a:cubicBezTo>
                              <a:cubicBezTo>
                                <a:pt x="2509838" y="3559175"/>
                                <a:pt x="2513809" y="3550705"/>
                                <a:pt x="2519363" y="3543300"/>
                              </a:cubicBezTo>
                              <a:cubicBezTo>
                                <a:pt x="2528531" y="3531077"/>
                                <a:pt x="2535837" y="3527555"/>
                                <a:pt x="2547938" y="3519488"/>
                              </a:cubicBezTo>
                              <a:cubicBezTo>
                                <a:pt x="2551113" y="3514725"/>
                                <a:pt x="2554903" y="3510320"/>
                                <a:pt x="2557463" y="3505200"/>
                              </a:cubicBezTo>
                              <a:cubicBezTo>
                                <a:pt x="2559708" y="3500710"/>
                                <a:pt x="2559089" y="3494833"/>
                                <a:pt x="2562225" y="3490913"/>
                              </a:cubicBezTo>
                              <a:cubicBezTo>
                                <a:pt x="2565801" y="3486443"/>
                                <a:pt x="2571855" y="3484715"/>
                                <a:pt x="2576513" y="3481388"/>
                              </a:cubicBezTo>
                              <a:cubicBezTo>
                                <a:pt x="2582972" y="3476774"/>
                                <a:pt x="2589536" y="3472266"/>
                                <a:pt x="2595563" y="3467100"/>
                              </a:cubicBezTo>
                              <a:cubicBezTo>
                                <a:pt x="2600677" y="3462717"/>
                                <a:pt x="2603963" y="3456084"/>
                                <a:pt x="2609850" y="3452813"/>
                              </a:cubicBezTo>
                              <a:cubicBezTo>
                                <a:pt x="2618627" y="3447937"/>
                                <a:pt x="2628900" y="3446463"/>
                                <a:pt x="2638425" y="3443288"/>
                              </a:cubicBezTo>
                              <a:lnTo>
                                <a:pt x="2652713" y="3438525"/>
                              </a:lnTo>
                              <a:lnTo>
                                <a:pt x="2667000" y="3433763"/>
                              </a:lnTo>
                              <a:lnTo>
                                <a:pt x="2681288" y="3429000"/>
                              </a:lnTo>
                              <a:cubicBezTo>
                                <a:pt x="2714454" y="3384777"/>
                                <a:pt x="2678949" y="3434485"/>
                                <a:pt x="2705100" y="3390900"/>
                              </a:cubicBezTo>
                              <a:cubicBezTo>
                                <a:pt x="2710990" y="3381084"/>
                                <a:pt x="2718004" y="3371983"/>
                                <a:pt x="2724150" y="3362325"/>
                              </a:cubicBezTo>
                              <a:cubicBezTo>
                                <a:pt x="2729120" y="3354516"/>
                                <a:pt x="2733058" y="3346045"/>
                                <a:pt x="2738438" y="3338513"/>
                              </a:cubicBezTo>
                              <a:cubicBezTo>
                                <a:pt x="2748959" y="3323784"/>
                                <a:pt x="2761735" y="3310710"/>
                                <a:pt x="2771775" y="3295650"/>
                              </a:cubicBezTo>
                              <a:cubicBezTo>
                                <a:pt x="2778125" y="3286125"/>
                                <a:pt x="2783576" y="3275935"/>
                                <a:pt x="2790825" y="3267075"/>
                              </a:cubicBezTo>
                              <a:cubicBezTo>
                                <a:pt x="2797933" y="3258387"/>
                                <a:pt x="2807903" y="3252243"/>
                                <a:pt x="2814638" y="3243263"/>
                              </a:cubicBezTo>
                              <a:cubicBezTo>
                                <a:pt x="2827057" y="3226704"/>
                                <a:pt x="2836494" y="3208097"/>
                                <a:pt x="2847975" y="3190875"/>
                              </a:cubicBezTo>
                              <a:cubicBezTo>
                                <a:pt x="2855550" y="3179512"/>
                                <a:pt x="2864907" y="3169334"/>
                                <a:pt x="2871788" y="3157538"/>
                              </a:cubicBezTo>
                              <a:cubicBezTo>
                                <a:pt x="2898796" y="3111239"/>
                                <a:pt x="2860406" y="3154632"/>
                                <a:pt x="2900363" y="3114675"/>
                              </a:cubicBezTo>
                              <a:cubicBezTo>
                                <a:pt x="2908300" y="3090863"/>
                                <a:pt x="2914853" y="3066543"/>
                                <a:pt x="2924175" y="3043238"/>
                              </a:cubicBezTo>
                              <a:cubicBezTo>
                                <a:pt x="2927350" y="3035300"/>
                                <a:pt x="2929877" y="3027072"/>
                                <a:pt x="2933700" y="3019425"/>
                              </a:cubicBezTo>
                              <a:cubicBezTo>
                                <a:pt x="2964844" y="2957138"/>
                                <a:pt x="2933045" y="3032971"/>
                                <a:pt x="2957513" y="2971800"/>
                              </a:cubicBezTo>
                              <a:cubicBezTo>
                                <a:pt x="2959100" y="2963863"/>
                                <a:pt x="2959991" y="2955754"/>
                                <a:pt x="2962275" y="2947988"/>
                              </a:cubicBezTo>
                              <a:cubicBezTo>
                                <a:pt x="2967941" y="2928723"/>
                                <a:pt x="2977387" y="2910528"/>
                                <a:pt x="2981325" y="2890838"/>
                              </a:cubicBezTo>
                              <a:cubicBezTo>
                                <a:pt x="2988459" y="2855170"/>
                                <a:pt x="2982899" y="2874465"/>
                                <a:pt x="3000375" y="2833688"/>
                              </a:cubicBezTo>
                              <a:cubicBezTo>
                                <a:pt x="3003080" y="2820164"/>
                                <a:pt x="3009900" y="2788358"/>
                                <a:pt x="3009900" y="2776538"/>
                              </a:cubicBezTo>
                              <a:cubicBezTo>
                                <a:pt x="3009900" y="2728887"/>
                                <a:pt x="3006902" y="2681282"/>
                                <a:pt x="3005138" y="2633663"/>
                              </a:cubicBezTo>
                              <a:cubicBezTo>
                                <a:pt x="3003727" y="2595556"/>
                                <a:pt x="3001963" y="2557463"/>
                                <a:pt x="3000375" y="2519363"/>
                              </a:cubicBezTo>
                              <a:cubicBezTo>
                                <a:pt x="3001963" y="2476500"/>
                                <a:pt x="3003389" y="2433631"/>
                                <a:pt x="3005138" y="2390775"/>
                              </a:cubicBezTo>
                              <a:cubicBezTo>
                                <a:pt x="3006564" y="2355843"/>
                                <a:pt x="3010713" y="2320952"/>
                                <a:pt x="3009900" y="2286000"/>
                              </a:cubicBezTo>
                              <a:cubicBezTo>
                                <a:pt x="3009121" y="2252521"/>
                                <a:pt x="3004801" y="2219182"/>
                                <a:pt x="3000375" y="2185988"/>
                              </a:cubicBezTo>
                              <a:cubicBezTo>
                                <a:pt x="2998047" y="2168531"/>
                                <a:pt x="2985422" y="2123171"/>
                                <a:pt x="2981325" y="2105025"/>
                              </a:cubicBezTo>
                              <a:cubicBezTo>
                                <a:pt x="2973095" y="2068578"/>
                                <a:pt x="2967778" y="2031415"/>
                                <a:pt x="2957513" y="1995488"/>
                              </a:cubicBezTo>
                              <a:cubicBezTo>
                                <a:pt x="2954338" y="1984375"/>
                                <a:pt x="2950410" y="1973451"/>
                                <a:pt x="2947988" y="1962150"/>
                              </a:cubicBezTo>
                              <a:cubicBezTo>
                                <a:pt x="2945636" y="1951174"/>
                                <a:pt x="2945948" y="1939703"/>
                                <a:pt x="2943225" y="1928813"/>
                              </a:cubicBezTo>
                              <a:cubicBezTo>
                                <a:pt x="2939572" y="1914202"/>
                                <a:pt x="2932969" y="1900461"/>
                                <a:pt x="2928938" y="1885950"/>
                              </a:cubicBezTo>
                              <a:cubicBezTo>
                                <a:pt x="2925021" y="1871848"/>
                                <a:pt x="2922588" y="1857375"/>
                                <a:pt x="2919413" y="1843088"/>
                              </a:cubicBezTo>
                              <a:cubicBezTo>
                                <a:pt x="2915978" y="1716001"/>
                                <a:pt x="2915565" y="1668963"/>
                                <a:pt x="2909888" y="1552575"/>
                              </a:cubicBezTo>
                              <a:cubicBezTo>
                                <a:pt x="2905845" y="1469698"/>
                                <a:pt x="2909109" y="1495520"/>
                                <a:pt x="2900363" y="1443038"/>
                              </a:cubicBezTo>
                              <a:cubicBezTo>
                                <a:pt x="2895417" y="1363908"/>
                                <a:pt x="2892700" y="1295200"/>
                                <a:pt x="2876550" y="1214438"/>
                              </a:cubicBezTo>
                              <a:cubicBezTo>
                                <a:pt x="2868918" y="1176273"/>
                                <a:pt x="2873544" y="1198527"/>
                                <a:pt x="2862263" y="1147763"/>
                              </a:cubicBezTo>
                              <a:cubicBezTo>
                                <a:pt x="2870200" y="1089025"/>
                                <a:pt x="2878409" y="1030324"/>
                                <a:pt x="2886075" y="971550"/>
                              </a:cubicBezTo>
                              <a:cubicBezTo>
                                <a:pt x="2887934" y="957295"/>
                                <a:pt x="2888419" y="942858"/>
                                <a:pt x="2890838" y="928688"/>
                              </a:cubicBezTo>
                              <a:cubicBezTo>
                                <a:pt x="2899537" y="877740"/>
                                <a:pt x="2919413" y="776288"/>
                                <a:pt x="2919413" y="776288"/>
                              </a:cubicBezTo>
                              <a:cubicBezTo>
                                <a:pt x="2930033" y="648832"/>
                                <a:pt x="2916271" y="776896"/>
                                <a:pt x="2933700" y="681038"/>
                              </a:cubicBezTo>
                              <a:cubicBezTo>
                                <a:pt x="2954598" y="566097"/>
                                <a:pt x="2934733" y="648326"/>
                                <a:pt x="2947988" y="595313"/>
                              </a:cubicBezTo>
                              <a:cubicBezTo>
                                <a:pt x="2949575" y="582613"/>
                                <a:pt x="2949452" y="569580"/>
                                <a:pt x="2952750" y="557213"/>
                              </a:cubicBezTo>
                              <a:cubicBezTo>
                                <a:pt x="2955865" y="545531"/>
                                <a:pt x="2962906" y="535237"/>
                                <a:pt x="2967038" y="523875"/>
                              </a:cubicBezTo>
                              <a:cubicBezTo>
                                <a:pt x="2969275" y="517724"/>
                                <a:pt x="2969919" y="511094"/>
                                <a:pt x="2971800" y="504825"/>
                              </a:cubicBezTo>
                              <a:cubicBezTo>
                                <a:pt x="2974685" y="495208"/>
                                <a:pt x="2978330" y="485833"/>
                                <a:pt x="2981325" y="476250"/>
                              </a:cubicBezTo>
                              <a:cubicBezTo>
                                <a:pt x="2986269" y="460430"/>
                                <a:pt x="2990372" y="444348"/>
                                <a:pt x="2995613" y="428625"/>
                              </a:cubicBezTo>
                              <a:cubicBezTo>
                                <a:pt x="2998316" y="420515"/>
                                <a:pt x="3002564" y="412965"/>
                                <a:pt x="3005138" y="404813"/>
                              </a:cubicBezTo>
                              <a:cubicBezTo>
                                <a:pt x="3012098" y="382772"/>
                                <a:pt x="3016289" y="359861"/>
                                <a:pt x="3024188" y="338138"/>
                              </a:cubicBezTo>
                              <a:cubicBezTo>
                                <a:pt x="3029040" y="324794"/>
                                <a:pt x="3037192" y="312886"/>
                                <a:pt x="3043238" y="300038"/>
                              </a:cubicBezTo>
                              <a:cubicBezTo>
                                <a:pt x="3049895" y="285891"/>
                                <a:pt x="3056221" y="271585"/>
                                <a:pt x="3062288" y="257175"/>
                              </a:cubicBezTo>
                              <a:cubicBezTo>
                                <a:pt x="3086642" y="199334"/>
                                <a:pt x="3096190" y="167643"/>
                                <a:pt x="3119438" y="100013"/>
                              </a:cubicBezTo>
                              <a:cubicBezTo>
                                <a:pt x="3124334" y="85771"/>
                                <a:pt x="3125371" y="69681"/>
                                <a:pt x="3133725" y="57150"/>
                              </a:cubicBezTo>
                              <a:cubicBezTo>
                                <a:pt x="3151367" y="30687"/>
                                <a:pt x="3153116" y="32315"/>
                                <a:pt x="3162300" y="4763"/>
                              </a:cubicBezTo>
                              <a:cubicBezTo>
                                <a:pt x="3162802" y="3257"/>
                                <a:pt x="3162300" y="1588"/>
                                <a:pt x="31623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46D2B" id="Freeform 18" o:spid="_x0000_s1026" style="position:absolute;left:0;text-align:left;margin-left:45.75pt;margin-top:.4pt;width:249pt;height:29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2523,373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" path="m,576263v6804,17010,10151,27289,19050,42862c21890,624095,24528,629366,28575,633413v4047,4047,9525,6350,14288,9525c50407,658027,54311,668674,66675,681038v4047,4047,9525,6350,14288,9525c111437,751511,61459,658208,114300,728663v8519,11359,9009,28060,19050,38100c175082,808492,124018,755564,157163,795338v4312,5174,10372,8807,14287,14287c175576,815402,176300,823332,180975,828675v6694,7650,16625,11862,23813,19050c208835,851772,210588,857667,214313,862013v15397,17964,16486,17340,33337,28575c249238,895350,249628,900698,252413,904875v3736,5604,9904,9174,14287,14288c271866,925190,276436,931710,280988,938213v6565,9378,19050,28575,19050,28575c301070,970918,306524,994807,309563,1000125v3938,6892,9525,12700,14287,19050c325438,1025525,326035,1032209,328613,1038225v2255,5261,7569,8909,9525,14288c342612,1064816,343524,1078194,347663,1090613v1587,4762,2517,9797,4762,14287c354985,1110020,358775,1114425,361950,1119188v7199,28793,2692,12837,14288,47625c376239,1166817,385761,1195385,385763,1195388r9525,14287c407255,1245582,391114,1201328,409575,1238250v11427,22854,-4710,10380,19050,38100c432350,1280696,438150,1282700,442913,1285875v23448,46896,-5273,-11865,19050,42863c464846,1335226,466943,1342334,471488,1347788v3664,4397,9525,6350,14287,9525c494678,1384017,489322,1366734,500063,1409700v1587,6350,3478,12632,4762,19050c506413,1436688,507262,1444810,509588,1452563v2457,8188,6822,15702,9525,23812c525950,1496888,522357,1501913,533400,1524000v3175,6350,7032,12403,9525,19050c545223,1549179,545110,1556084,547688,1562100v2255,5261,6685,9318,9525,14288c560735,1582552,563563,1589088,566738,1595438v1587,6350,2184,13034,4762,19050c573755,1619749,578185,1623805,581025,1628775v3522,6164,6888,12458,9525,19050c607743,1690807,589973,1662931,614363,1695450v1587,4763,3383,9461,4762,14288c622575,1721813,623759,1731663,628650,1743075v2797,6526,6642,12562,9525,19050c641647,1769937,643877,1778291,647700,1785938v2560,5119,6965,9168,9525,14287c662632,1811039,667023,1822337,671513,1833563v1864,4661,2685,9717,4762,14287c691710,1881806,689938,1877870,704850,1900238v7199,28793,2692,12837,14288,47625c720725,1952625,721116,1957973,723900,1962150r9525,14288c741550,2008936,733482,1982518,747713,2014538v3472,7812,5373,16339,9525,23812c761093,2045289,767318,2050669,771525,2057400v3763,6020,6003,12886,9525,19050c785235,2083775,800651,2104974,804863,2109788v5914,6758,13206,12232,19050,19050c827638,2133184,829924,2138607,833438,2143125v7612,9787,16200,18788,23812,28575c860764,2176218,863448,2181330,866775,2185988v4614,6459,9736,12547,14288,19050c887628,2214416,892018,2225518,900113,2233613v35166,35166,-5442,-8454,23812,33337c931035,2277108,940126,2285738,947738,2295525v5788,7441,20927,32907,23812,38100c986903,2361261,995259,2390568,1009650,2419350v5120,10239,14209,18201,19050,28575c1056271,2507005,1029462,2473134,1057275,2524125v13298,24379,32549,45654,42863,71438c1103313,2603500,1105840,2611729,1109663,2619375v36695,73391,-9329,-30998,28575,52388c1141776,2679545,1143140,2688384,1147763,2695575v9788,15226,22367,28465,33337,42863c1195531,2757379,1210754,2775775,1223963,2795588v3175,4762,5696,10033,9525,14287c1244001,2821556,1255712,2832100,1266825,2843213v7938,7938,16921,14951,23813,23812c1301750,2881313,1315880,2893699,1323975,2909888v2808,5616,13066,28101,19050,33337c1351640,2950763,1363505,2954180,1371600,2962275v4763,4763,9782,9282,14288,14288c1395679,2987442,1404114,2999551,1414463,3009900v4047,4047,9941,5800,14287,9525c1435568,3025269,1441042,3032561,1447800,3038475v5974,5227,13437,8675,19050,14288c1491505,3077418,1471736,3064469,1490663,3086100v7392,8448,16420,15365,23812,23813c1518244,3114221,1519953,3120153,1524000,3124200v4048,4047,10241,5478,14288,9525c1545476,3140913,1550150,3150350,1557338,3157538v4047,4047,10240,5478,14287,9525c1581974,3177412,1589851,3190051,1600200,3200400v4047,4047,9770,6011,14288,9525c1624275,3217537,1633999,3225278,1643063,3233738v14771,13787,28575,28575,42862,42862c1692275,3282950,1697791,3290262,1704975,3295650v6350,4763,13177,8949,19050,14288c1735654,3320509,1745091,3333458,1757363,3343275v7937,6350,15680,12951,23812,19050c1785754,3365759,1791066,3368186,1795463,3371850v5174,4312,9218,9853,14287,14288c1817400,3392832,1826193,3398187,1833563,3405188v24415,23194,49878,45567,71437,71437c1920875,3495675,1933575,3517900,1952625,3533775v9525,7938,20095,14768,28575,23813c1996632,3574048,2008599,3593545,2024063,3609975v18136,19269,28804,25553,47625,38100c2092195,3678837,2066578,3646257,2105025,3671888v55328,36886,-15238,2858,38100,33337c2148442,3708263,2172334,3713718,2176463,3714750v4762,4763,8263,11276,14287,14288c2222744,3745035,2240197,3737098,2276475,3733800v18872,-7548,31138,-10989,47625,-23812c2363957,3678988,2320759,3699894,2366963,3681413v6350,-6350,12038,-13440,19050,-19050c2394952,3655212,2406493,3651408,2414588,3643313v27061,-27061,38920,-43409,66675,-61913c2488965,3576265,2497138,3571875,2505075,3567113v4763,-7938,8734,-16408,14288,-23813c2528531,3531077,2535837,3527555,2547938,3519488v3175,-4763,6965,-9168,9525,-14288c2559708,3500710,2559089,3494833,2562225,3490913v3576,-4470,9630,-6198,14288,-9525c2582972,3476774,2589536,3472266,2595563,3467100v5114,-4383,8400,-11016,14287,-14287c2618627,3447937,2628900,3446463,2638425,3443288r14288,-4763l2667000,3433763r14288,-4763c2714454,3384777,2678949,3434485,2705100,3390900v5890,-9816,12904,-18917,19050,-28575c2729120,3354516,2733058,3346045,2738438,3338513v10521,-14729,23297,-27803,33337,-42863c2778125,3286125,2783576,3275935,2790825,3267075v7108,-8688,17078,-14832,23813,-23812c2827057,3226704,2836494,3208097,2847975,3190875v7575,-11363,16932,-21541,23813,-33337c2898796,3111239,2860406,3154632,2900363,3114675v7937,-23812,14490,-48132,23812,-71437c2927350,3035300,2929877,3027072,2933700,3019425v31144,-62287,-655,13546,23813,-47625c2959100,2963863,2959991,2955754,2962275,2947988v5666,-19265,15112,-37460,19050,-57150c2988459,2855170,2982899,2874465,3000375,2833688v2705,-13524,9525,-45330,9525,-57150c3009900,2728887,3006902,2681282,3005138,2633663v-1411,-38107,-3175,-76200,-4763,-114300c3001963,2476500,3003389,2433631,3005138,2390775v1426,-34932,5575,-69823,4762,-104775c3009121,2252521,3004801,2219182,3000375,2185988v-2328,-17457,-14953,-62817,-19050,-80963c2973095,2068578,2967778,2031415,2957513,1995488v-3175,-11113,-7103,-22037,-9525,-33338c2945636,1951174,2945948,1939703,2943225,1928813v-3653,-14611,-10256,-28352,-14287,-42863c2925021,1871848,2922588,1857375,2919413,1843088v-3435,-127087,-3848,-174125,-9525,-290513c2905845,1469698,2909109,1495520,2900363,1443038v-4946,-79130,-7663,-147838,-23813,-228600c2868918,1176273,2873544,1198527,2862263,1147763v7937,-58738,16146,-117439,23812,-176213c2887934,957295,2888419,942858,2890838,928688v8699,-50948,28575,-152400,28575,-152400c2930033,648832,2916271,776896,2933700,681038v20898,-114941,1033,-32712,14288,-85725c2949575,582613,2949452,569580,2952750,557213v3115,-11682,10156,-21976,14288,-33338c2969275,517724,2969919,511094,2971800,504825v2885,-9617,6530,-18992,9525,-28575c2986269,460430,2990372,444348,2995613,428625v2703,-8110,6951,-15660,9525,-23812c3012098,382772,3016289,359861,3024188,338138v4852,-13344,13004,-25252,19050,-38100c3049895,285891,3056221,271585,3062288,257175v24354,-57841,33902,-89532,57150,-157162c3124334,85771,3125371,69681,3133725,57150v17642,-26463,19391,-24835,28575,-52387c3162802,3257,3162300,1588,3162300,e" filled="f" strokecolor="#1f3763 [1604]" strokeweight="1pt">
                <v:stroke joinstyle="miter"/>
                <v:path arrowok="t" o:connecttype="custom" o:connectlocs="0,576263;19050,619125;28575,633413;42863,642938;66675,681038;80963,690563;114300,728663;133350,766763;157163,795338;171450,809625;180975,828675;204788,847725;214313,862013;247650,890588;252413,904875;266700,919163;280988,938213;300038,966788;309563,1000125;323850,1019175;328613,1038225;338138,1052513;347663,1090613;352425,1104900;361950,1119188;376238,1166813;385763,1195388;395288,1209675;409575,1238250;428625,1276350;442913,1285875;461963,1328738;471488,1347788;485775,1357313;500063,1409700;504825,1428750;509588,1452563;519113,1476375;533400,1524000;542925,1543050;547688,1562100;557213,1576388;566738,1595438;571500,1614488;581025,1628775;590550,1647825;614363,1695450;619125,1709738;628650,1743075;638175,1762125;647700,1785938;657225,1800225;671513,1833563;676275,1847850;704850,1900238;719138,1947863;723900,1962150;733425,1976438;747713,2014538;757238,2038350;771525,2057400;781050,2076450;804863,2109788;823913,2128838;833438,2143125;857250,2171700;866775,2185988;881063,2205038;900113,2233613;923925,2266950;947738,2295525;971550,2333625;1009650,2419350;1028700,2447925;1057275,2524125;1100138,2595563;1109663,2619375;1138238,2671763;1147763,2695575;1181100,2738438;1223963,2795588;1233488,2809875;1266825,2843213;1290638,2867025;1323975,2909888;1343025,2943225;1371600,2962275;1385888,2976563;1414463,3009900;1428750,3019425;1447800,3038475;1466850,3052763;1490663,3086100;1514475,3109913;1524000,3124200;1538288,3133725;1557338,3157538;1571625,3167063;1600200,3200400;1614488,3209925;1643063,3233738;1685925,3276600;1704975,3295650;1724025,3309938;1757363,3343275;1781175,3362325;1795463,3371850;1809750,3386138;1833563,3405188;1905000,3476625;1952625,3533775;1981200,3557588;2024063,3609975;2071688,3648075;2105025,3671888;2143125,3705225;2176463,3714750;2190750,3729038;2276475,3733800;2324100,3709988;2366963,3681413;2386013,3662363;2414588,3643313;2481263,3581400;2505075,3567113;2519363,3543300;2547938,3519488;2557463,3505200;2562225,3490913;2576513,3481388;2595563,3467100;2609850,3452813;2638425,3443288;2652713,3438525;2667000,3433763;2681288,3429000;2705100,3390900;2724150,3362325;2738438,3338513;2771775,3295650;2790825,3267075;2814638,3243263;2847975,3190875;2871788,3157538;2900363,3114675;2924175,3043238;2933700,3019425;2957513,2971800;2962275,2947988;2981325,2890838;3000375,2833688;3009900,2776538;3005138,2633663;3000375,2519363;3005138,2390775;3009900,2286000;3000375,2185988;2981325,2105025;2957513,1995488;2947988,1962150;2943225,1928813;2928938,1885950;2919413,1843088;2909888,1552575;2900363,1443038;2876550,1214438;2862263,1147763;2886075,971550;2890838,928688;2919413,776288;2933700,681038;2947988,595313;2952750,557213;2967038,523875;2971800,504825;2981325,476250;2995613,428625;3005138,404813;3024188,338138;3043238,300038;3062288,257175;3119438,100013;3133725,57150;3162300,4763;316230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5F521039" w14:textId="6D126C0F" w:rsidR="00CC582A" w:rsidRDefault="00CC582A" w:rsidP="00D2068A">
      <w:pPr>
        <w:rPr>
          <w:rFonts w:eastAsia="Open Sans" w:cstheme="minorHAnsi"/>
        </w:rPr>
      </w:pPr>
    </w:p>
    <w:p w14:paraId="7DC3DC18" w14:textId="7CDFE7E5" w:rsidR="00CC582A" w:rsidRDefault="00CC582A" w:rsidP="00D2068A">
      <w:pPr>
        <w:rPr>
          <w:rFonts w:eastAsia="Open Sans" w:cstheme="minorHAnsi"/>
        </w:rPr>
      </w:pPr>
    </w:p>
    <w:p w14:paraId="63122272" w14:textId="70B90E11" w:rsidR="00CC582A" w:rsidRDefault="00CC582A" w:rsidP="00D2068A">
      <w:pPr>
        <w:rPr>
          <w:rFonts w:eastAsia="Open Sans" w:cstheme="minorHAnsi"/>
        </w:rPr>
      </w:pP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6A443" wp14:editId="31EFC18D">
                <wp:simplePos x="0" y="0"/>
                <wp:positionH relativeFrom="column">
                  <wp:posOffset>4989513</wp:posOffset>
                </wp:positionH>
                <wp:positionV relativeFrom="paragraph">
                  <wp:posOffset>95250</wp:posOffset>
                </wp:positionV>
                <wp:extent cx="48577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83A99" id="Rectangle 192" o:spid="_x0000_s1026" style="position:absolute;left:0;text-align:left;margin-left:392.9pt;margin-top:7.5pt;width:38.25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1D233" wp14:editId="4E10B9C7">
                <wp:simplePos x="0" y="0"/>
                <wp:positionH relativeFrom="column">
                  <wp:posOffset>3023870</wp:posOffset>
                </wp:positionH>
                <wp:positionV relativeFrom="paragraph">
                  <wp:posOffset>93345</wp:posOffset>
                </wp:positionV>
                <wp:extent cx="485775" cy="114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B9B34" id="Rectangle 29" o:spid="_x0000_s1026" style="position:absolute;left:0;text-align:left;margin-left:238.1pt;margin-top:7.35pt;width:38.25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F9931" wp14:editId="72B3DFEE">
                <wp:simplePos x="0" y="0"/>
                <wp:positionH relativeFrom="column">
                  <wp:posOffset>3025140</wp:posOffset>
                </wp:positionH>
                <wp:positionV relativeFrom="paragraph">
                  <wp:posOffset>209550</wp:posOffset>
                </wp:positionV>
                <wp:extent cx="485775" cy="1143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199A0" id="Rectangle 30" o:spid="_x0000_s1026" style="position:absolute;left:0;text-align:left;margin-left:238.2pt;margin-top:16.5pt;width:38.25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7F214" wp14:editId="79A2A917">
                <wp:simplePos x="0" y="0"/>
                <wp:positionH relativeFrom="column">
                  <wp:posOffset>833755</wp:posOffset>
                </wp:positionH>
                <wp:positionV relativeFrom="paragraph">
                  <wp:posOffset>281305</wp:posOffset>
                </wp:positionV>
                <wp:extent cx="485775" cy="114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13E75" id="Rectangle 22" o:spid="_x0000_s1026" style="position:absolute;left:0;text-align:left;margin-left:65.65pt;margin-top:22.15pt;width:38.2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djlgIAAIUFAAAOAAAAZHJzL2Uyb0RvYy54bWysVE1v2zAMvQ/YfxB0X21nydo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A99106" wp14:editId="703DCC77">
                <wp:simplePos x="0" y="0"/>
                <wp:positionH relativeFrom="column">
                  <wp:posOffset>833120</wp:posOffset>
                </wp:positionH>
                <wp:positionV relativeFrom="paragraph">
                  <wp:posOffset>50165</wp:posOffset>
                </wp:positionV>
                <wp:extent cx="485775" cy="114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4C4A2" id="Rectangle 20" o:spid="_x0000_s1026" style="position:absolute;left:0;text-align:left;margin-left:65.6pt;margin-top:3.95pt;width:38.25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9E1F4" wp14:editId="0DD9EDD7">
                <wp:simplePos x="0" y="0"/>
                <wp:positionH relativeFrom="column">
                  <wp:posOffset>834390</wp:posOffset>
                </wp:positionH>
                <wp:positionV relativeFrom="paragraph">
                  <wp:posOffset>166370</wp:posOffset>
                </wp:positionV>
                <wp:extent cx="485775" cy="114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82885" id="Rectangle 21" o:spid="_x0000_s1026" style="position:absolute;left:0;text-align:left;margin-left:65.7pt;margin-top:13.1pt;width:38.25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DJlgIAAIUFAAAOAAAAZHJzL2Uyb0RvYy54bWysVE1v2zAMvQ/YfxB0X21nydo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" filled="f" strokecolor="black [3213]" strokeweight="1pt"/>
            </w:pict>
          </mc:Fallback>
        </mc:AlternateContent>
      </w:r>
    </w:p>
    <w:p w14:paraId="72901FB8" w14:textId="0076E342" w:rsidR="00CC582A" w:rsidRDefault="00CC582A" w:rsidP="00D2068A">
      <w:pPr>
        <w:rPr>
          <w:rFonts w:eastAsia="Open Sans" w:cstheme="minorHAnsi"/>
        </w:rPr>
      </w:pP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F1489" wp14:editId="32D95FAD">
                <wp:simplePos x="0" y="0"/>
                <wp:positionH relativeFrom="column">
                  <wp:posOffset>4989830</wp:posOffset>
                </wp:positionH>
                <wp:positionV relativeFrom="paragraph">
                  <wp:posOffset>140335</wp:posOffset>
                </wp:positionV>
                <wp:extent cx="485775" cy="11430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2C1D5" id="Rectangle 194" o:spid="_x0000_s1026" style="position:absolute;left:0;text-align:left;margin-left:392.9pt;margin-top:11.05pt;width:38.25pt;height: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2E6A35" wp14:editId="380BA7FC">
                <wp:simplePos x="0" y="0"/>
                <wp:positionH relativeFrom="column">
                  <wp:posOffset>4990783</wp:posOffset>
                </wp:positionH>
                <wp:positionV relativeFrom="paragraph">
                  <wp:posOffset>25400</wp:posOffset>
                </wp:positionV>
                <wp:extent cx="485775" cy="1143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4968A" id="Rectangle 193" o:spid="_x0000_s1026" style="position:absolute;left:0;text-align:left;margin-left:393pt;margin-top:2pt;width:38.25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EC68EB" wp14:editId="77439A7A">
                <wp:simplePos x="0" y="0"/>
                <wp:positionH relativeFrom="column">
                  <wp:posOffset>3024505</wp:posOffset>
                </wp:positionH>
                <wp:positionV relativeFrom="paragraph">
                  <wp:posOffset>138748</wp:posOffset>
                </wp:positionV>
                <wp:extent cx="485775" cy="1143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4B498" id="Rectangle 31" o:spid="_x0000_s1026" style="position:absolute;left:0;text-align:left;margin-left:238.15pt;margin-top:10.95pt;width:38.25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" filled="f" strokecolor="black [3213]" strokeweight="1pt"/>
            </w:pict>
          </mc:Fallback>
        </mc:AlternateContent>
      </w:r>
    </w:p>
    <w:p w14:paraId="24562602" w14:textId="6852E2AF" w:rsidR="005A16EB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940767" wp14:editId="50DC702B">
                <wp:simplePos x="0" y="0"/>
                <wp:positionH relativeFrom="column">
                  <wp:posOffset>4638675</wp:posOffset>
                </wp:positionH>
                <wp:positionV relativeFrom="paragraph">
                  <wp:posOffset>66040</wp:posOffset>
                </wp:positionV>
                <wp:extent cx="1281112" cy="533400"/>
                <wp:effectExtent l="0" t="0" r="146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E7848" w14:textId="4BE12745" w:rsidR="00CC582A" w:rsidRDefault="00CC582A" w:rsidP="00CC582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40767" id="Rectangle 16" o:spid="_x0000_s1033" style="position:absolute;margin-left:365.25pt;margin-top:5.2pt;width:100.8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2pgAIAAE0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" fillcolor="#4472c4 [3204]" strokecolor="#1f3763 [1604]" strokeweight="1pt">
                <v:textbox>
                  <w:txbxContent>
                    <w:p w14:paraId="768E7848" w14:textId="4BE12745" w:rsidR="00CC582A" w:rsidRDefault="00CC582A" w:rsidP="00CC582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4B16B" wp14:editId="33C80AD2">
                <wp:simplePos x="0" y="0"/>
                <wp:positionH relativeFrom="column">
                  <wp:posOffset>2675890</wp:posOffset>
                </wp:positionH>
                <wp:positionV relativeFrom="paragraph">
                  <wp:posOffset>67310</wp:posOffset>
                </wp:positionV>
                <wp:extent cx="1281112" cy="533400"/>
                <wp:effectExtent l="0" t="0" r="1460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29491" w14:textId="4799C990" w:rsidR="00CC582A" w:rsidRDefault="00CC582A" w:rsidP="00CC582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4B16B" id="Rectangle 13" o:spid="_x0000_s1034" style="position:absolute;margin-left:210.7pt;margin-top:5.3pt;width:100.8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eYgAIAAE0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" fillcolor="#4472c4 [3204]" strokecolor="#1f3763 [1604]" strokeweight="1pt">
                <v:textbox>
                  <w:txbxContent>
                    <w:p w14:paraId="29B29491" w14:textId="4799C990" w:rsidR="00CC582A" w:rsidRDefault="00CC582A" w:rsidP="00CC582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2E97B" wp14:editId="1C53F508">
                <wp:simplePos x="0" y="0"/>
                <wp:positionH relativeFrom="column">
                  <wp:posOffset>452438</wp:posOffset>
                </wp:positionH>
                <wp:positionV relativeFrom="paragraph">
                  <wp:posOffset>32703</wp:posOffset>
                </wp:positionV>
                <wp:extent cx="1281112" cy="533400"/>
                <wp:effectExtent l="0" t="0" r="146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AE85E" w14:textId="4E7B0CA0" w:rsidR="00CC582A" w:rsidRDefault="00CC582A" w:rsidP="00CC582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2E97B" id="Rectangle 12" o:spid="_x0000_s1035" style="position:absolute;margin-left:35.65pt;margin-top:2.6pt;width:100.8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GMfgIAAE0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" fillcolor="#4472c4 [3204]" strokecolor="#1f3763 [1604]" strokeweight="1pt">
                <v:textbox>
                  <w:txbxContent>
                    <w:p w14:paraId="31DAE85E" w14:textId="4E7B0CA0" w:rsidR="00CC582A" w:rsidRDefault="00CC582A" w:rsidP="00CC582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Open Sans" w:cstheme="minorHAnsi"/>
        </w:rPr>
        <w:t xml:space="preserve"> </w:t>
      </w:r>
    </w:p>
    <w:p w14:paraId="74DA6D3D" w14:textId="32B1FBD5" w:rsidR="00CC582A" w:rsidRDefault="00CC582A" w:rsidP="00D2068A">
      <w:pPr>
        <w:rPr>
          <w:rFonts w:eastAsia="Open Sans" w:cstheme="minorHAnsi"/>
        </w:rPr>
      </w:pPr>
    </w:p>
    <w:p w14:paraId="0CC1E0C0" w14:textId="02D34BD6" w:rsidR="00CC582A" w:rsidRDefault="00CC582A" w:rsidP="00D2068A">
      <w:pPr>
        <w:rPr>
          <w:rFonts w:eastAsia="Open Sans" w:cstheme="minorHAnsi"/>
        </w:rPr>
      </w:pPr>
    </w:p>
    <w:p w14:paraId="6B1F306D" w14:textId="6E60F8C8" w:rsidR="00CC582A" w:rsidRDefault="00CC582A" w:rsidP="00D2068A">
      <w:pPr>
        <w:rPr>
          <w:rFonts w:eastAsia="Open Sans" w:cstheme="minorHAnsi"/>
        </w:rPr>
      </w:pPr>
    </w:p>
    <w:p w14:paraId="3D870773" w14:textId="4BEF05FD" w:rsidR="00CC582A" w:rsidRDefault="00015244" w:rsidP="00D2068A">
      <w:pPr>
        <w:rPr>
          <w:rFonts w:eastAsia="Open Sans" w:cstheme="minorHAnsi"/>
        </w:rPr>
      </w:pP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DF899" wp14:editId="610F647D">
                <wp:simplePos x="0" y="0"/>
                <wp:positionH relativeFrom="column">
                  <wp:posOffset>1445260</wp:posOffset>
                </wp:positionH>
                <wp:positionV relativeFrom="paragraph">
                  <wp:posOffset>247015</wp:posOffset>
                </wp:positionV>
                <wp:extent cx="485775" cy="114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E57F1" id="Rectangle 25" o:spid="_x0000_s1026" style="position:absolute;left:0;text-align:left;margin-left:113.8pt;margin-top:19.45pt;width:38.25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uLlQIAAIUFAAAOAAAAZHJzL2Uyb0RvYy54bWysVE1v2zAMvQ/YfxB0X21nydo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DA004" wp14:editId="059FDDDF">
                <wp:simplePos x="0" y="0"/>
                <wp:positionH relativeFrom="column">
                  <wp:posOffset>1444625</wp:posOffset>
                </wp:positionH>
                <wp:positionV relativeFrom="paragraph">
                  <wp:posOffset>15875</wp:posOffset>
                </wp:positionV>
                <wp:extent cx="485775" cy="114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80BDA" id="Rectangle 23" o:spid="_x0000_s1026" style="position:absolute;left:0;text-align:left;margin-left:113.75pt;margin-top:1.25pt;width:38.25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81BAE" wp14:editId="32A1D61D">
                <wp:simplePos x="0" y="0"/>
                <wp:positionH relativeFrom="column">
                  <wp:posOffset>1445895</wp:posOffset>
                </wp:positionH>
                <wp:positionV relativeFrom="paragraph">
                  <wp:posOffset>132397</wp:posOffset>
                </wp:positionV>
                <wp:extent cx="485775" cy="114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21860" id="Rectangle 24" o:spid="_x0000_s1026" style="position:absolute;left:0;text-align:left;margin-left:113.85pt;margin-top:10.4pt;width:38.25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ntlgIAAIUFAAAOAAAAZHJzL2Uyb0RvYy54bWysVE1v2zAMvQ/YfxB0X21nydo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A53AA3" wp14:editId="190D72BA">
                <wp:simplePos x="0" y="0"/>
                <wp:positionH relativeFrom="column">
                  <wp:posOffset>3403600</wp:posOffset>
                </wp:positionH>
                <wp:positionV relativeFrom="paragraph">
                  <wp:posOffset>149860</wp:posOffset>
                </wp:positionV>
                <wp:extent cx="485775" cy="114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3E032" id="Rectangle 27" o:spid="_x0000_s1026" style="position:absolute;left:0;text-align:left;margin-left:268pt;margin-top:11.8pt;width:38.25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9663A" wp14:editId="33F70357">
                <wp:simplePos x="0" y="0"/>
                <wp:positionH relativeFrom="column">
                  <wp:posOffset>3402965</wp:posOffset>
                </wp:positionH>
                <wp:positionV relativeFrom="paragraph">
                  <wp:posOffset>264795</wp:posOffset>
                </wp:positionV>
                <wp:extent cx="485775" cy="1143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B98C0" id="Rectangle 28" o:spid="_x0000_s1026" style="position:absolute;left:0;text-align:left;margin-left:267.95pt;margin-top:20.85pt;width:38.25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" filled="f" strokecolor="black [3213]" strokeweight="1pt"/>
            </w:pict>
          </mc:Fallback>
        </mc:AlternateContent>
      </w:r>
      <w:r w:rsidRPr="00CC582A"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5F534" wp14:editId="2647FC2B">
                <wp:simplePos x="0" y="0"/>
                <wp:positionH relativeFrom="column">
                  <wp:posOffset>3406775</wp:posOffset>
                </wp:positionH>
                <wp:positionV relativeFrom="paragraph">
                  <wp:posOffset>33972</wp:posOffset>
                </wp:positionV>
                <wp:extent cx="485775" cy="114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73022" id="Rectangle 26" o:spid="_x0000_s1026" style="position:absolute;left:0;text-align:left;margin-left:268.25pt;margin-top:2.65pt;width:38.25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" filled="f" strokecolor="black [3213]" strokeweight="1pt"/>
            </w:pict>
          </mc:Fallback>
        </mc:AlternateContent>
      </w:r>
    </w:p>
    <w:p w14:paraId="23D88527" w14:textId="65902DF9" w:rsidR="00CC582A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A0B22" wp14:editId="3558BD96">
                <wp:simplePos x="0" y="0"/>
                <wp:positionH relativeFrom="column">
                  <wp:posOffset>1076325</wp:posOffset>
                </wp:positionH>
                <wp:positionV relativeFrom="paragraph">
                  <wp:posOffset>159703</wp:posOffset>
                </wp:positionV>
                <wp:extent cx="1281112" cy="533400"/>
                <wp:effectExtent l="0" t="0" r="1460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A9C9" w14:textId="56868B30" w:rsidR="00CC582A" w:rsidRDefault="00CC582A" w:rsidP="00CC582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A0B22" id="Rectangle 15" o:spid="_x0000_s1036" style="position:absolute;margin-left:84.75pt;margin-top:12.6pt;width:100.8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dDfwIAAE4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208A9C9" w14:textId="56868B30" w:rsidR="00CC582A" w:rsidRDefault="00CC582A" w:rsidP="00CC582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6BEC238A" w14:textId="4CB5EC7E" w:rsidR="00CC582A" w:rsidRDefault="00CC582A" w:rsidP="00D2068A">
      <w:pPr>
        <w:rPr>
          <w:rFonts w:eastAsia="Open Sans" w:cstheme="minorHAnsi"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4DD54" wp14:editId="1DF0CCD6">
                <wp:simplePos x="0" y="0"/>
                <wp:positionH relativeFrom="column">
                  <wp:posOffset>3086100</wp:posOffset>
                </wp:positionH>
                <wp:positionV relativeFrom="paragraph">
                  <wp:posOffset>26035</wp:posOffset>
                </wp:positionV>
                <wp:extent cx="1281112" cy="53340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CAA6" w14:textId="4A88225E" w:rsidR="00CC582A" w:rsidRDefault="00CC582A" w:rsidP="00CC582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4DD54" id="Rectangle 14" o:spid="_x0000_s1037" style="position:absolute;margin-left:243pt;margin-top:2.05pt;width:100.8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oHfg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" fillcolor="#4472c4 [3204]" strokecolor="#1f3763 [1604]" strokeweight="1pt">
                <v:textbox>
                  <w:txbxContent>
                    <w:p w14:paraId="57EACAA6" w14:textId="4A88225E" w:rsidR="00CC582A" w:rsidRDefault="00CC582A" w:rsidP="00CC582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2462D1AF" w14:textId="7D39951A" w:rsidR="00CC582A" w:rsidRDefault="00CC582A" w:rsidP="00D2068A">
      <w:pPr>
        <w:rPr>
          <w:rFonts w:eastAsia="Open Sans" w:cstheme="minorHAnsi"/>
        </w:rPr>
      </w:pPr>
    </w:p>
    <w:p w14:paraId="38A7E3D4" w14:textId="08934931" w:rsidR="00CC582A" w:rsidRPr="004A3E02" w:rsidRDefault="00CC582A" w:rsidP="00D2068A">
      <w:pPr>
        <w:rPr>
          <w:rFonts w:eastAsia="Open Sans" w:cstheme="minorHAnsi"/>
        </w:rPr>
      </w:pPr>
    </w:p>
    <w:p w14:paraId="166242E3" w14:textId="4E7319C3" w:rsidR="004A3E02" w:rsidRDefault="004A3E02" w:rsidP="00D2068A">
      <w:pPr>
        <w:rPr>
          <w:rFonts w:eastAsia="Open Sans" w:cstheme="minorHAnsi"/>
          <w:b/>
        </w:rPr>
      </w:pPr>
    </w:p>
    <w:p w14:paraId="5EE00E0E" w14:textId="6372794D" w:rsidR="00CC582A" w:rsidRDefault="00CC582A" w:rsidP="00D2068A">
      <w:pPr>
        <w:rPr>
          <w:rFonts w:eastAsia="Open Sans" w:cstheme="minorHAnsi"/>
          <w:b/>
        </w:rPr>
      </w:pPr>
    </w:p>
    <w:p w14:paraId="05C7AFDD" w14:textId="20AF1EEC" w:rsidR="00CC582A" w:rsidRDefault="00CC582A" w:rsidP="00D2068A">
      <w:pPr>
        <w:rPr>
          <w:rFonts w:eastAsia="Open Sans" w:cstheme="minorHAnsi"/>
          <w:b/>
        </w:rPr>
      </w:pPr>
    </w:p>
    <w:p w14:paraId="4DF8C836" w14:textId="60B23559" w:rsidR="00CC582A" w:rsidRDefault="00CC582A" w:rsidP="00D2068A">
      <w:pPr>
        <w:rPr>
          <w:rFonts w:eastAsia="Open Sans" w:cstheme="minorHAnsi"/>
          <w:b/>
        </w:rPr>
      </w:pPr>
    </w:p>
    <w:p w14:paraId="29BF0C34" w14:textId="251A103E" w:rsidR="00CC582A" w:rsidRDefault="00CC582A" w:rsidP="00D2068A">
      <w:pPr>
        <w:rPr>
          <w:rFonts w:eastAsia="Open Sans" w:cstheme="minorHAnsi"/>
          <w:b/>
        </w:rPr>
      </w:pPr>
      <w:r>
        <w:rPr>
          <w:rFonts w:eastAsia="Open Sans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B84FE" wp14:editId="66A933FD">
                <wp:simplePos x="0" y="0"/>
                <wp:positionH relativeFrom="column">
                  <wp:posOffset>2466975</wp:posOffset>
                </wp:positionH>
                <wp:positionV relativeFrom="paragraph">
                  <wp:posOffset>85725</wp:posOffset>
                </wp:positionV>
                <wp:extent cx="1214438" cy="828675"/>
                <wp:effectExtent l="0" t="0" r="24130" b="28575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8" cy="828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F42B0" id="Flowchart: Magnetic Disk 17" o:spid="_x0000_s1026" type="#_x0000_t132" style="position:absolute;left:0;text-align:left;margin-left:194.25pt;margin-top:6.75pt;width:95.65pt;height:6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4616D78D" w14:textId="3D6219CB" w:rsidR="00CC582A" w:rsidRDefault="00CC582A" w:rsidP="00D2068A">
      <w:pPr>
        <w:rPr>
          <w:rFonts w:eastAsia="Open Sans" w:cstheme="minorHAnsi"/>
          <w:b/>
        </w:rPr>
      </w:pPr>
    </w:p>
    <w:p w14:paraId="4C92F52B" w14:textId="4E8A3AD6" w:rsidR="00CC582A" w:rsidRDefault="00CC582A" w:rsidP="00D2068A">
      <w:pPr>
        <w:rPr>
          <w:rFonts w:eastAsia="Open Sans" w:cstheme="minorHAnsi"/>
          <w:b/>
        </w:rPr>
      </w:pPr>
    </w:p>
    <w:p w14:paraId="394C481B" w14:textId="77777777" w:rsidR="00CC582A" w:rsidRDefault="00CC582A" w:rsidP="00D2068A">
      <w:pPr>
        <w:rPr>
          <w:rFonts w:eastAsia="Open Sans" w:cstheme="minorHAnsi"/>
          <w:b/>
        </w:rPr>
      </w:pPr>
    </w:p>
    <w:p w14:paraId="786A69F0" w14:textId="77777777" w:rsidR="00CC582A" w:rsidRDefault="00CC582A" w:rsidP="00D2068A">
      <w:pPr>
        <w:rPr>
          <w:rFonts w:eastAsia="Open Sans" w:cstheme="minorHAnsi"/>
          <w:b/>
        </w:rPr>
      </w:pPr>
    </w:p>
    <w:p w14:paraId="335EB18A" w14:textId="77777777" w:rsidR="00CC582A" w:rsidRDefault="00CC582A" w:rsidP="00D2068A">
      <w:pPr>
        <w:rPr>
          <w:rFonts w:eastAsia="Open Sans" w:cstheme="minorHAnsi"/>
          <w:b/>
        </w:rPr>
      </w:pPr>
    </w:p>
    <w:p w14:paraId="3DE600D4" w14:textId="77777777" w:rsidR="00CC582A" w:rsidRDefault="00CC582A" w:rsidP="00D2068A">
      <w:pPr>
        <w:rPr>
          <w:rFonts w:eastAsia="Open Sans" w:cstheme="minorHAnsi"/>
          <w:b/>
        </w:rPr>
      </w:pPr>
    </w:p>
    <w:p w14:paraId="7F08C4C6" w14:textId="77777777" w:rsidR="00CC582A" w:rsidRDefault="00CC582A" w:rsidP="00D2068A">
      <w:pPr>
        <w:rPr>
          <w:rFonts w:eastAsia="Open Sans" w:cstheme="minorHAnsi"/>
          <w:b/>
        </w:rPr>
      </w:pPr>
    </w:p>
    <w:p w14:paraId="658F964D" w14:textId="006E04F2" w:rsidR="00846F6D" w:rsidRDefault="00015244" w:rsidP="00015244">
      <w:pPr>
        <w:pStyle w:val="a4"/>
        <w:numPr>
          <w:ilvl w:val="0"/>
          <w:numId w:val="6"/>
        </w:numPr>
        <w:rPr>
          <w:rFonts w:eastAsia="Open Sans" w:cstheme="minorHAnsi"/>
        </w:rPr>
      </w:pPr>
      <w:r w:rsidRPr="00015244">
        <w:rPr>
          <w:rFonts w:eastAsia="Open Sans" w:cstheme="minorHAnsi"/>
        </w:rPr>
        <w:lastRenderedPageBreak/>
        <w:t>For the system shown in the diagram above, identify at least 6 specific faults that could disrupt the operation of Task A</w:t>
      </w:r>
      <w:r w:rsidR="003A3903">
        <w:rPr>
          <w:rFonts w:eastAsia="Open Sans" w:cstheme="minorHAnsi"/>
        </w:rPr>
        <w:t xml:space="preserve"> (15 pts)</w:t>
      </w:r>
      <w:r w:rsidRPr="00015244">
        <w:rPr>
          <w:rFonts w:eastAsia="Open Sans" w:cstheme="minorHAnsi"/>
        </w:rPr>
        <w:t>.</w:t>
      </w:r>
    </w:p>
    <w:p w14:paraId="19ECB39D" w14:textId="61A82884" w:rsidR="00015244" w:rsidRDefault="009E0739" w:rsidP="009E0739">
      <w:pPr>
        <w:pStyle w:val="a4"/>
        <w:numPr>
          <w:ilvl w:val="0"/>
          <w:numId w:val="11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BF7193">
        <w:rPr>
          <w:rFonts w:eastAsiaTheme="minorEastAsia" w:cstheme="minorHAnsi"/>
          <w:color w:val="2F5496" w:themeColor="accent1" w:themeShade="BF"/>
          <w:lang w:eastAsia="ko-KR"/>
        </w:rPr>
        <w:t>Process A</w:t>
      </w:r>
      <w:r w:rsidR="007E31AA" w:rsidRPr="00BF7193">
        <w:rPr>
          <w:rFonts w:eastAsiaTheme="minorEastAsia" w:cstheme="minorHAnsi"/>
          <w:color w:val="2F5496" w:themeColor="accent1" w:themeShade="BF"/>
          <w:lang w:eastAsia="ko-KR"/>
        </w:rPr>
        <w:t xml:space="preserve"> </w:t>
      </w:r>
      <w:r w:rsidRPr="00BF7193">
        <w:rPr>
          <w:rFonts w:eastAsiaTheme="minorEastAsia" w:cstheme="minorHAnsi"/>
          <w:color w:val="2F5496" w:themeColor="accent1" w:themeShade="BF"/>
          <w:lang w:eastAsia="ko-KR"/>
        </w:rPr>
        <w:t>crashed</w:t>
      </w:r>
    </w:p>
    <w:p w14:paraId="0C976780" w14:textId="679BC631" w:rsidR="00BF7193" w:rsidRPr="00BF7193" w:rsidRDefault="00BF7193" w:rsidP="009E0739">
      <w:pPr>
        <w:pStyle w:val="a4"/>
        <w:numPr>
          <w:ilvl w:val="0"/>
          <w:numId w:val="11"/>
        </w:numPr>
        <w:rPr>
          <w:rFonts w:eastAsiaTheme="minorEastAsia" w:cstheme="minorHAnsi"/>
          <w:color w:val="2F5496" w:themeColor="accent1" w:themeShade="BF"/>
          <w:lang w:eastAsia="ko-KR"/>
        </w:rPr>
      </w:pPr>
      <w:r>
        <w:rPr>
          <w:rFonts w:eastAsiaTheme="minorEastAsia" w:cstheme="minorHAnsi" w:hint="eastAsia"/>
          <w:color w:val="2F5496" w:themeColor="accent1" w:themeShade="BF"/>
          <w:lang w:eastAsia="ko-KR"/>
        </w:rPr>
        <w:t>P</w:t>
      </w:r>
      <w:r>
        <w:rPr>
          <w:rFonts w:eastAsiaTheme="minorEastAsia" w:cstheme="minorHAnsi"/>
          <w:color w:val="2F5496" w:themeColor="accent1" w:themeShade="BF"/>
          <w:lang w:eastAsia="ko-KR"/>
        </w:rPr>
        <w:t>rocess B hung</w:t>
      </w:r>
    </w:p>
    <w:p w14:paraId="6FCD7E51" w14:textId="3C716147" w:rsidR="009E0739" w:rsidRPr="00BF7193" w:rsidRDefault="004264A2" w:rsidP="009E0739">
      <w:pPr>
        <w:pStyle w:val="a4"/>
        <w:numPr>
          <w:ilvl w:val="0"/>
          <w:numId w:val="11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BF7193">
        <w:rPr>
          <w:rFonts w:eastAsiaTheme="minorEastAsia" w:cstheme="minorHAnsi"/>
          <w:color w:val="2F5496" w:themeColor="accent1" w:themeShade="BF"/>
          <w:lang w:eastAsia="ko-KR"/>
        </w:rPr>
        <w:t xml:space="preserve">Data corruption in </w:t>
      </w:r>
      <w:r w:rsidR="009E0739" w:rsidRPr="00BF7193">
        <w:rPr>
          <w:rFonts w:eastAsiaTheme="minorEastAsia" w:cstheme="minorHAnsi" w:hint="eastAsia"/>
          <w:color w:val="2F5496" w:themeColor="accent1" w:themeShade="BF"/>
          <w:lang w:eastAsia="ko-KR"/>
        </w:rPr>
        <w:t>D</w:t>
      </w:r>
      <w:r w:rsidR="009E0739" w:rsidRPr="00BF7193">
        <w:rPr>
          <w:rFonts w:eastAsiaTheme="minorEastAsia" w:cstheme="minorHAnsi"/>
          <w:color w:val="2F5496" w:themeColor="accent1" w:themeShade="BF"/>
          <w:lang w:eastAsia="ko-KR"/>
        </w:rPr>
        <w:t>atabase</w:t>
      </w:r>
    </w:p>
    <w:p w14:paraId="7C9F86C7" w14:textId="094879B2" w:rsidR="009E0739" w:rsidRPr="00BF7193" w:rsidRDefault="009E0739" w:rsidP="009E0739">
      <w:pPr>
        <w:pStyle w:val="a4"/>
        <w:numPr>
          <w:ilvl w:val="0"/>
          <w:numId w:val="11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BF7193">
        <w:rPr>
          <w:rFonts w:eastAsiaTheme="minorEastAsia" w:cstheme="minorHAnsi" w:hint="eastAsia"/>
          <w:color w:val="2F5496" w:themeColor="accent1" w:themeShade="BF"/>
          <w:lang w:eastAsia="ko-KR"/>
        </w:rPr>
        <w:t>Q</w:t>
      </w:r>
      <w:r w:rsidRPr="00BF7193">
        <w:rPr>
          <w:rFonts w:eastAsiaTheme="minorEastAsia" w:cstheme="minorHAnsi"/>
          <w:color w:val="2F5496" w:themeColor="accent1" w:themeShade="BF"/>
          <w:lang w:eastAsia="ko-KR"/>
        </w:rPr>
        <w:t xml:space="preserve">ueue buffer full issue from </w:t>
      </w:r>
      <w:r w:rsidR="003C7D3F" w:rsidRPr="00BF7193">
        <w:rPr>
          <w:rFonts w:eastAsiaTheme="minorEastAsia" w:cstheme="minorHAnsi"/>
          <w:color w:val="2F5496" w:themeColor="accent1" w:themeShade="BF"/>
          <w:lang w:eastAsia="ko-KR"/>
        </w:rPr>
        <w:t xml:space="preserve">queue of </w:t>
      </w:r>
      <w:r w:rsidRPr="00BF7193">
        <w:rPr>
          <w:rFonts w:eastAsiaTheme="minorEastAsia" w:cstheme="minorHAnsi"/>
          <w:color w:val="2F5496" w:themeColor="accent1" w:themeShade="BF"/>
          <w:lang w:eastAsia="ko-KR"/>
        </w:rPr>
        <w:t>process</w:t>
      </w:r>
      <w:r w:rsidR="003C7D3F" w:rsidRPr="00BF7193">
        <w:rPr>
          <w:rFonts w:eastAsiaTheme="minorEastAsia" w:cstheme="minorHAnsi"/>
          <w:color w:val="2F5496" w:themeColor="accent1" w:themeShade="BF"/>
          <w:lang w:eastAsia="ko-KR"/>
        </w:rPr>
        <w:t xml:space="preserve"> </w:t>
      </w:r>
      <w:r w:rsidR="00BF7193">
        <w:rPr>
          <w:rFonts w:eastAsiaTheme="minorEastAsia" w:cstheme="minorHAnsi"/>
          <w:color w:val="2F5496" w:themeColor="accent1" w:themeShade="BF"/>
          <w:lang w:eastAsia="ko-KR"/>
        </w:rPr>
        <w:t>E</w:t>
      </w:r>
    </w:p>
    <w:p w14:paraId="232CF20B" w14:textId="0F2F1A5F" w:rsidR="009E0739" w:rsidRPr="00BF7193" w:rsidRDefault="009E0739" w:rsidP="003C7D3F">
      <w:pPr>
        <w:pStyle w:val="a4"/>
        <w:numPr>
          <w:ilvl w:val="0"/>
          <w:numId w:val="11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BF7193">
        <w:rPr>
          <w:rFonts w:eastAsiaTheme="minorEastAsia" w:cstheme="minorHAnsi"/>
          <w:color w:val="2F5496" w:themeColor="accent1" w:themeShade="BF"/>
          <w:lang w:eastAsia="ko-KR"/>
        </w:rPr>
        <w:t>A race condition with Task B occurred in Database</w:t>
      </w:r>
    </w:p>
    <w:p w14:paraId="48451B2E" w14:textId="10E74FE4" w:rsidR="003C7D3F" w:rsidRPr="00BF7193" w:rsidRDefault="003C7D3F" w:rsidP="003C7D3F">
      <w:pPr>
        <w:pStyle w:val="a4"/>
        <w:numPr>
          <w:ilvl w:val="0"/>
          <w:numId w:val="11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BF7193">
        <w:rPr>
          <w:rFonts w:eastAsiaTheme="minorEastAsia" w:cstheme="minorHAnsi"/>
          <w:color w:val="2F5496" w:themeColor="accent1" w:themeShade="BF"/>
          <w:lang w:eastAsia="ko-KR"/>
        </w:rPr>
        <w:t>A race condition with Task B occurred in Process D</w:t>
      </w:r>
    </w:p>
    <w:p w14:paraId="1871292B" w14:textId="5EDA4B7A" w:rsidR="003C7D3F" w:rsidRPr="00BF7193" w:rsidRDefault="004264A2" w:rsidP="003C7D3F">
      <w:pPr>
        <w:pStyle w:val="a4"/>
        <w:numPr>
          <w:ilvl w:val="0"/>
          <w:numId w:val="11"/>
        </w:numPr>
        <w:rPr>
          <w:rFonts w:eastAsiaTheme="minorEastAsia" w:cstheme="minorHAnsi"/>
          <w:color w:val="2F5496" w:themeColor="accent1" w:themeShade="BF"/>
          <w:lang w:eastAsia="ko-KR"/>
        </w:rPr>
      </w:pPr>
      <w:r w:rsidRPr="00BF7193">
        <w:rPr>
          <w:rFonts w:eastAsiaTheme="minorEastAsia" w:cstheme="minorHAnsi" w:hint="eastAsia"/>
          <w:color w:val="2F5496" w:themeColor="accent1" w:themeShade="BF"/>
          <w:lang w:eastAsia="ko-KR"/>
        </w:rPr>
        <w:t>T</w:t>
      </w:r>
      <w:r w:rsidRPr="00BF7193">
        <w:rPr>
          <w:rFonts w:eastAsiaTheme="minorEastAsia" w:cstheme="minorHAnsi"/>
          <w:color w:val="2F5496" w:themeColor="accent1" w:themeShade="BF"/>
          <w:lang w:eastAsia="ko-KR"/>
        </w:rPr>
        <w:t>ransaction fails in Database</w:t>
      </w:r>
      <w:r w:rsidR="00F57387">
        <w:rPr>
          <w:rFonts w:eastAsiaTheme="minorEastAsia" w:cstheme="minorHAnsi"/>
          <w:color w:val="2F5496" w:themeColor="accent1" w:themeShade="BF"/>
          <w:lang w:eastAsia="ko-KR"/>
        </w:rPr>
        <w:t xml:space="preserve"> related with Task A</w:t>
      </w:r>
    </w:p>
    <w:p w14:paraId="6AAD4342" w14:textId="77777777" w:rsidR="00015244" w:rsidRPr="00015244" w:rsidRDefault="00015244" w:rsidP="00015244">
      <w:pPr>
        <w:rPr>
          <w:rFonts w:eastAsia="Open Sans" w:cstheme="minorHAnsi"/>
        </w:rPr>
      </w:pPr>
    </w:p>
    <w:p w14:paraId="1490BFA5" w14:textId="77777777" w:rsidR="00BF7193" w:rsidRPr="00BF7193" w:rsidRDefault="00015244" w:rsidP="00713AD3">
      <w:pPr>
        <w:pStyle w:val="a4"/>
        <w:numPr>
          <w:ilvl w:val="0"/>
          <w:numId w:val="6"/>
        </w:numPr>
        <w:rPr>
          <w:rFonts w:eastAsiaTheme="minorEastAsia" w:cstheme="minorHAnsi"/>
          <w:b/>
          <w:lang w:eastAsia="ko-KR"/>
        </w:rPr>
      </w:pPr>
      <w:r w:rsidRPr="00BF7193">
        <w:rPr>
          <w:rFonts w:eastAsia="Open Sans" w:cstheme="minorHAnsi"/>
        </w:rPr>
        <w:t>Write a well formed, actionable availability scenario based on one of the faults from the previous question</w:t>
      </w:r>
      <w:r w:rsidR="003A3903" w:rsidRPr="00BF7193">
        <w:rPr>
          <w:rFonts w:eastAsia="Open Sans" w:cstheme="minorHAnsi"/>
        </w:rPr>
        <w:t xml:space="preserve"> (10 pts)</w:t>
      </w:r>
      <w:r w:rsidRPr="00BF7193">
        <w:rPr>
          <w:rFonts w:eastAsia="Open Sans" w:cstheme="minorHAnsi"/>
        </w:rPr>
        <w:t>.</w:t>
      </w:r>
    </w:p>
    <w:p w14:paraId="397E12CB" w14:textId="4B0B88ED" w:rsidR="00A34D19" w:rsidRPr="00BF7193" w:rsidRDefault="00BF7193" w:rsidP="00BF7193">
      <w:pPr>
        <w:pStyle w:val="a4"/>
        <w:ind w:left="502"/>
        <w:rPr>
          <w:rFonts w:eastAsiaTheme="minorEastAsia" w:cstheme="minorHAnsi"/>
          <w:b/>
          <w:lang w:eastAsia="ko-KR"/>
        </w:rPr>
      </w:pPr>
      <w:r w:rsidRPr="00BF7193">
        <w:rPr>
          <w:rFonts w:cstheme="minorHAnsi"/>
          <w:color w:val="2F5496" w:themeColor="accent1" w:themeShade="BF"/>
          <w:lang w:eastAsia="ko-KR"/>
        </w:rPr>
        <w:t>When Process E tries to read a configuration file that has corruption in the database, it should be able to detect it and replace it with a backup configuration file within 1ms.</w:t>
      </w:r>
    </w:p>
    <w:p w14:paraId="4721FFE0" w14:textId="77777777" w:rsidR="00CE7920" w:rsidRDefault="00CE7920" w:rsidP="00D2068A">
      <w:pPr>
        <w:rPr>
          <w:rFonts w:eastAsia="Open Sans" w:cstheme="minorHAnsi"/>
          <w:b/>
          <w:color w:val="BB0000"/>
        </w:rPr>
      </w:pPr>
    </w:p>
    <w:p w14:paraId="4704E01D" w14:textId="2E02F38E" w:rsidR="00BA7BBC" w:rsidRDefault="003A3903" w:rsidP="00BA7BBC">
      <w:pPr>
        <w:pBdr>
          <w:top w:val="nil"/>
          <w:left w:val="nil"/>
          <w:bottom w:val="nil"/>
          <w:right w:val="nil"/>
          <w:between w:val="nil"/>
        </w:pBdr>
        <w:rPr>
          <w:b/>
          <w:color w:val="C00000"/>
        </w:rPr>
      </w:pPr>
      <w:r>
        <w:rPr>
          <w:b/>
          <w:color w:val="C00000"/>
        </w:rPr>
        <w:t>Grading:</w:t>
      </w:r>
    </w:p>
    <w:p w14:paraId="424647E8" w14:textId="567357B8" w:rsidR="003A3903" w:rsidRDefault="003A3903" w:rsidP="00BA7BB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15 points overall depth and quality</w:t>
      </w:r>
    </w:p>
    <w:p w14:paraId="21F903DD" w14:textId="262F3B5A" w:rsidR="003A3903" w:rsidRPr="003A3903" w:rsidRDefault="003A3903" w:rsidP="00BA7BB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85 points for the questions (as marked)</w:t>
      </w:r>
    </w:p>
    <w:p w14:paraId="21169839" w14:textId="77777777" w:rsidR="00BA7BBC" w:rsidRDefault="00BA7BBC" w:rsidP="00BA7BBC">
      <w:pPr>
        <w:pBdr>
          <w:top w:val="nil"/>
          <w:left w:val="nil"/>
          <w:bottom w:val="nil"/>
          <w:right w:val="nil"/>
          <w:between w:val="nil"/>
        </w:pBdr>
      </w:pPr>
    </w:p>
    <w:p w14:paraId="7ADA7475" w14:textId="0089CB96" w:rsidR="00BA7BBC" w:rsidRPr="00BA7BBC" w:rsidRDefault="00BA7BBC" w:rsidP="00BA7BBC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eastAsia="Open Sans" w:cstheme="minorHAnsi"/>
          <w:b/>
          <w:color w:val="BB0000"/>
        </w:rPr>
        <w:t xml:space="preserve">Submission Instructions: </w:t>
      </w:r>
      <w:r>
        <w:rPr>
          <w:rFonts w:eastAsia="Open Sans" w:cstheme="minorHAnsi"/>
        </w:rPr>
        <w:t xml:space="preserve">Name your file </w:t>
      </w:r>
      <w:r w:rsidR="00846F6D">
        <w:rPr>
          <w:rFonts w:eastAsia="Open Sans" w:cstheme="minorHAnsi"/>
          <w:i/>
        </w:rPr>
        <w:t>A3</w:t>
      </w:r>
      <w:r>
        <w:rPr>
          <w:rFonts w:eastAsia="Open Sans" w:cstheme="minorHAnsi"/>
          <w:i/>
        </w:rPr>
        <w:t xml:space="preserve">andrewID </w:t>
      </w:r>
      <w:r w:rsidR="00846F6D">
        <w:rPr>
          <w:rFonts w:eastAsia="Open Sans" w:cstheme="minorHAnsi"/>
        </w:rPr>
        <w:t>(e.g. A3</w:t>
      </w:r>
      <w:r>
        <w:rPr>
          <w:rFonts w:eastAsia="Open Sans" w:cstheme="minorHAnsi"/>
        </w:rPr>
        <w:t xml:space="preserve">mbass.docx).  </w:t>
      </w:r>
      <w:r w:rsidRPr="00BA7BBC">
        <w:rPr>
          <w:rFonts w:eastAsia="Open Sans" w:cstheme="minorHAnsi"/>
        </w:rPr>
        <w:t>Upload your answers in .doc(x) or pdf format to canvas prior to the due date/time.  If you’</w:t>
      </w:r>
      <w:r>
        <w:rPr>
          <w:rFonts w:eastAsia="Open Sans" w:cstheme="minorHAnsi"/>
        </w:rPr>
        <w:t xml:space="preserve">re unable to </w:t>
      </w:r>
      <w:r w:rsidR="00B8416D">
        <w:rPr>
          <w:rFonts w:eastAsia="Open Sans" w:cstheme="minorHAnsi"/>
        </w:rPr>
        <w:t>upload your document to canvas, you can email your submission prior to the due date/time to all of the following: Paulo Merson (</w:t>
      </w:r>
      <w:hyperlink r:id="rId7" w:history="1">
        <w:r w:rsidR="00B8416D" w:rsidRPr="00F728DF">
          <w:rPr>
            <w:rStyle w:val="a3"/>
            <w:rFonts w:eastAsia="Open Sans" w:cstheme="minorHAnsi"/>
          </w:rPr>
          <w:t>pmerson@andrew.cmu.edu</w:t>
        </w:r>
      </w:hyperlink>
      <w:r w:rsidR="00B8416D">
        <w:rPr>
          <w:rFonts w:eastAsia="Open Sans" w:cstheme="minorHAnsi"/>
        </w:rPr>
        <w:t xml:space="preserve">), Mona </w:t>
      </w:r>
      <w:proofErr w:type="spellStart"/>
      <w:r w:rsidR="00B8416D">
        <w:rPr>
          <w:rFonts w:eastAsia="Open Sans" w:cstheme="minorHAnsi"/>
        </w:rPr>
        <w:t>Elsing</w:t>
      </w:r>
      <w:proofErr w:type="spellEnd"/>
      <w:r w:rsidR="00B8416D">
        <w:rPr>
          <w:rFonts w:eastAsia="Open Sans" w:cstheme="minorHAnsi"/>
        </w:rPr>
        <w:t xml:space="preserve"> (</w:t>
      </w:r>
      <w:hyperlink r:id="rId8" w:history="1">
        <w:r w:rsidR="00835746" w:rsidRPr="00F728DF">
          <w:rPr>
            <w:rStyle w:val="a3"/>
            <w:rFonts w:eastAsia="Open Sans" w:cstheme="minorHAnsi"/>
          </w:rPr>
          <w:t>mona.elsing@gmail.com</w:t>
        </w:r>
      </w:hyperlink>
      <w:r w:rsidR="00B8416D">
        <w:rPr>
          <w:rFonts w:eastAsia="Open Sans" w:cstheme="minorHAnsi"/>
        </w:rPr>
        <w:t>)</w:t>
      </w:r>
      <w:r w:rsidR="00835746">
        <w:rPr>
          <w:rFonts w:eastAsia="Open Sans" w:cstheme="minorHAnsi"/>
        </w:rPr>
        <w:t xml:space="preserve">, </w:t>
      </w:r>
      <w:r w:rsidR="00B8416D">
        <w:rPr>
          <w:rFonts w:eastAsia="Open Sans" w:cstheme="minorHAnsi"/>
        </w:rPr>
        <w:t>and Matt Bass (</w:t>
      </w:r>
      <w:hyperlink r:id="rId9" w:history="1">
        <w:r w:rsidR="00B8416D" w:rsidRPr="00F728DF">
          <w:rPr>
            <w:rStyle w:val="a3"/>
            <w:rFonts w:eastAsia="Open Sans" w:cstheme="minorHAnsi"/>
          </w:rPr>
          <w:t>mbass@andrew.cmu.edu</w:t>
        </w:r>
      </w:hyperlink>
      <w:r w:rsidR="00B8416D">
        <w:rPr>
          <w:rFonts w:eastAsia="Open Sans" w:cstheme="minorHAnsi"/>
        </w:rPr>
        <w:t xml:space="preserve">). </w:t>
      </w:r>
    </w:p>
    <w:p w14:paraId="29B29DB9" w14:textId="77777777" w:rsidR="00D2068A" w:rsidRDefault="00D2068A" w:rsidP="00D2068A">
      <w:pPr>
        <w:spacing w:before="400" w:after="120"/>
        <w:rPr>
          <w:rFonts w:cstheme="minorHAnsi"/>
        </w:rPr>
      </w:pPr>
    </w:p>
    <w:p w14:paraId="4459875E" w14:textId="77777777" w:rsidR="006E675F" w:rsidRPr="00D2068A" w:rsidRDefault="006E675F" w:rsidP="00D2068A"/>
    <w:sectPr w:rsidR="006E675F" w:rsidRPr="00D2068A" w:rsidSect="00A9336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DC551" w14:textId="77777777" w:rsidR="00BF7D14" w:rsidRDefault="00BF7D14" w:rsidP="00A93367">
      <w:r>
        <w:separator/>
      </w:r>
    </w:p>
  </w:endnote>
  <w:endnote w:type="continuationSeparator" w:id="0">
    <w:p w14:paraId="7395943C" w14:textId="77777777" w:rsidR="00BF7D14" w:rsidRDefault="00BF7D14" w:rsidP="00A9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auto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9A27" w14:textId="77777777" w:rsidR="00BF7D14" w:rsidRDefault="00BF7D14" w:rsidP="00A93367">
      <w:r>
        <w:separator/>
      </w:r>
    </w:p>
  </w:footnote>
  <w:footnote w:type="continuationSeparator" w:id="0">
    <w:p w14:paraId="5E862EC7" w14:textId="77777777" w:rsidR="00BF7D14" w:rsidRDefault="00BF7D14" w:rsidP="00A9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0FE1" w14:textId="77777777" w:rsidR="009A36E7" w:rsidRDefault="009A36E7" w:rsidP="003C6913">
    <w:pPr>
      <w:ind w:left="-90"/>
    </w:pPr>
  </w:p>
  <w:p w14:paraId="18C1E6FC" w14:textId="77777777" w:rsidR="009A36E7" w:rsidRDefault="009A36E7" w:rsidP="003C6913">
    <w:pPr>
      <w:pStyle w:val="a7"/>
      <w:ind w:left="-270"/>
    </w:pPr>
    <w:r>
      <w:rPr>
        <w:noProof/>
      </w:rPr>
      <w:drawing>
        <wp:inline distT="0" distB="0" distL="0" distR="0" wp14:anchorId="04C73267" wp14:editId="68E548C5">
          <wp:extent cx="1739900" cy="900581"/>
          <wp:effectExtent l="0" t="0" r="0" b="0"/>
          <wp:docPr id="3" name="Picture 3" descr="Master of Software Engineering Programs logo" title="M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MU_MSE_Logo_Logomark_RedBlac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900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F25A5FA" wp14:editId="225D3DB1">
          <wp:extent cx="1835785" cy="820243"/>
          <wp:effectExtent l="0" t="0" r="0" b="0"/>
          <wp:docPr id="4" name="Picture 4" descr="Carnegie Mellon, Master of Software Engineering word mark" title="CMU, MSE Word 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MU_MSE_Logo_Wordmark_RedBlack_RG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8202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20D0"/>
    <w:multiLevelType w:val="hybridMultilevel"/>
    <w:tmpl w:val="E82C8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2A34AC"/>
    <w:multiLevelType w:val="hybridMultilevel"/>
    <w:tmpl w:val="CC8C9560"/>
    <w:lvl w:ilvl="0" w:tplc="057E2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22D6232D"/>
    <w:multiLevelType w:val="hybridMultilevel"/>
    <w:tmpl w:val="72523288"/>
    <w:lvl w:ilvl="0" w:tplc="D1DC95E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58239B"/>
    <w:multiLevelType w:val="hybridMultilevel"/>
    <w:tmpl w:val="4524F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01AB"/>
    <w:multiLevelType w:val="hybridMultilevel"/>
    <w:tmpl w:val="54325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890EBA"/>
    <w:multiLevelType w:val="hybridMultilevel"/>
    <w:tmpl w:val="50F8D41C"/>
    <w:lvl w:ilvl="0" w:tplc="AACA9B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200D74"/>
    <w:multiLevelType w:val="hybridMultilevel"/>
    <w:tmpl w:val="57327AC2"/>
    <w:lvl w:ilvl="0" w:tplc="5C72E7AC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F832934"/>
    <w:multiLevelType w:val="hybridMultilevel"/>
    <w:tmpl w:val="3384BCDA"/>
    <w:lvl w:ilvl="0" w:tplc="9DC40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54C00737"/>
    <w:multiLevelType w:val="hybridMultilevel"/>
    <w:tmpl w:val="DC9E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52FF"/>
    <w:multiLevelType w:val="hybridMultilevel"/>
    <w:tmpl w:val="EF88D23C"/>
    <w:lvl w:ilvl="0" w:tplc="6FF6D390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75157CF4"/>
    <w:multiLevelType w:val="hybridMultilevel"/>
    <w:tmpl w:val="013CD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BD"/>
    <w:rsid w:val="000074DB"/>
    <w:rsid w:val="0000782D"/>
    <w:rsid w:val="00015244"/>
    <w:rsid w:val="0002706C"/>
    <w:rsid w:val="00036B20"/>
    <w:rsid w:val="00036C95"/>
    <w:rsid w:val="00064177"/>
    <w:rsid w:val="000843DE"/>
    <w:rsid w:val="00087424"/>
    <w:rsid w:val="000939F4"/>
    <w:rsid w:val="00094850"/>
    <w:rsid w:val="000B50BF"/>
    <w:rsid w:val="000D5EA7"/>
    <w:rsid w:val="000E5C50"/>
    <w:rsid w:val="000F1C88"/>
    <w:rsid w:val="001028E0"/>
    <w:rsid w:val="00103B75"/>
    <w:rsid w:val="00106CF8"/>
    <w:rsid w:val="001621F3"/>
    <w:rsid w:val="001D0F5B"/>
    <w:rsid w:val="001F42B5"/>
    <w:rsid w:val="00203CC4"/>
    <w:rsid w:val="0020461A"/>
    <w:rsid w:val="0023294B"/>
    <w:rsid w:val="002405DA"/>
    <w:rsid w:val="00256B00"/>
    <w:rsid w:val="0027370D"/>
    <w:rsid w:val="00275F41"/>
    <w:rsid w:val="002905F9"/>
    <w:rsid w:val="002B001A"/>
    <w:rsid w:val="002E1E81"/>
    <w:rsid w:val="002F3F30"/>
    <w:rsid w:val="002F64B1"/>
    <w:rsid w:val="00313925"/>
    <w:rsid w:val="00333FA1"/>
    <w:rsid w:val="00362F69"/>
    <w:rsid w:val="003648A7"/>
    <w:rsid w:val="003A3903"/>
    <w:rsid w:val="003A6A3B"/>
    <w:rsid w:val="003B6C1F"/>
    <w:rsid w:val="003C2DA9"/>
    <w:rsid w:val="003C6913"/>
    <w:rsid w:val="003C7D3F"/>
    <w:rsid w:val="003D42C0"/>
    <w:rsid w:val="003E2239"/>
    <w:rsid w:val="003F7704"/>
    <w:rsid w:val="004030E2"/>
    <w:rsid w:val="00411D38"/>
    <w:rsid w:val="0041531A"/>
    <w:rsid w:val="004264A2"/>
    <w:rsid w:val="004267D2"/>
    <w:rsid w:val="004373BD"/>
    <w:rsid w:val="00437E42"/>
    <w:rsid w:val="0044256A"/>
    <w:rsid w:val="00455D1F"/>
    <w:rsid w:val="0046635D"/>
    <w:rsid w:val="0047183A"/>
    <w:rsid w:val="0048036D"/>
    <w:rsid w:val="00480769"/>
    <w:rsid w:val="00483D93"/>
    <w:rsid w:val="004854B1"/>
    <w:rsid w:val="004910C2"/>
    <w:rsid w:val="004A3E02"/>
    <w:rsid w:val="004C0479"/>
    <w:rsid w:val="004C3FBD"/>
    <w:rsid w:val="004C5044"/>
    <w:rsid w:val="004D4442"/>
    <w:rsid w:val="004E33AA"/>
    <w:rsid w:val="00500342"/>
    <w:rsid w:val="00506FA1"/>
    <w:rsid w:val="005348F3"/>
    <w:rsid w:val="005447C6"/>
    <w:rsid w:val="005727F5"/>
    <w:rsid w:val="005750B5"/>
    <w:rsid w:val="00596475"/>
    <w:rsid w:val="0059781A"/>
    <w:rsid w:val="005A16EB"/>
    <w:rsid w:val="005B13E2"/>
    <w:rsid w:val="005C0598"/>
    <w:rsid w:val="005C77CB"/>
    <w:rsid w:val="005D3304"/>
    <w:rsid w:val="005D55B5"/>
    <w:rsid w:val="005E0A54"/>
    <w:rsid w:val="0060273E"/>
    <w:rsid w:val="006070F7"/>
    <w:rsid w:val="00616942"/>
    <w:rsid w:val="00617D30"/>
    <w:rsid w:val="0062608C"/>
    <w:rsid w:val="00631FCA"/>
    <w:rsid w:val="00632E2C"/>
    <w:rsid w:val="006464F0"/>
    <w:rsid w:val="00655B49"/>
    <w:rsid w:val="006872C2"/>
    <w:rsid w:val="006A6F44"/>
    <w:rsid w:val="006B023E"/>
    <w:rsid w:val="006C5B0F"/>
    <w:rsid w:val="006D545F"/>
    <w:rsid w:val="006D7415"/>
    <w:rsid w:val="006E675F"/>
    <w:rsid w:val="006F0CB3"/>
    <w:rsid w:val="006F610E"/>
    <w:rsid w:val="006F67DF"/>
    <w:rsid w:val="007803CE"/>
    <w:rsid w:val="0079424E"/>
    <w:rsid w:val="00794BFA"/>
    <w:rsid w:val="00796CB3"/>
    <w:rsid w:val="007B1AF6"/>
    <w:rsid w:val="007C2129"/>
    <w:rsid w:val="007C65FD"/>
    <w:rsid w:val="007E31AA"/>
    <w:rsid w:val="007F4AB7"/>
    <w:rsid w:val="008062EC"/>
    <w:rsid w:val="008139F8"/>
    <w:rsid w:val="00815AC9"/>
    <w:rsid w:val="00820D53"/>
    <w:rsid w:val="00826E82"/>
    <w:rsid w:val="00835746"/>
    <w:rsid w:val="00846F6D"/>
    <w:rsid w:val="00865867"/>
    <w:rsid w:val="008670A2"/>
    <w:rsid w:val="00870632"/>
    <w:rsid w:val="00882C12"/>
    <w:rsid w:val="008A0A19"/>
    <w:rsid w:val="008C301F"/>
    <w:rsid w:val="008E2BD5"/>
    <w:rsid w:val="008E4487"/>
    <w:rsid w:val="008F0D9B"/>
    <w:rsid w:val="009253A6"/>
    <w:rsid w:val="00935284"/>
    <w:rsid w:val="009421D4"/>
    <w:rsid w:val="00993114"/>
    <w:rsid w:val="009A1DEB"/>
    <w:rsid w:val="009A36E7"/>
    <w:rsid w:val="009B597F"/>
    <w:rsid w:val="009D4025"/>
    <w:rsid w:val="009D5CD1"/>
    <w:rsid w:val="009E0739"/>
    <w:rsid w:val="009E2F2A"/>
    <w:rsid w:val="00A01884"/>
    <w:rsid w:val="00A15BC6"/>
    <w:rsid w:val="00A21BD4"/>
    <w:rsid w:val="00A26C79"/>
    <w:rsid w:val="00A34D19"/>
    <w:rsid w:val="00A3605B"/>
    <w:rsid w:val="00A5372B"/>
    <w:rsid w:val="00A837C8"/>
    <w:rsid w:val="00A839AC"/>
    <w:rsid w:val="00A8538D"/>
    <w:rsid w:val="00A91F6C"/>
    <w:rsid w:val="00A93367"/>
    <w:rsid w:val="00AB69D8"/>
    <w:rsid w:val="00AE3BD6"/>
    <w:rsid w:val="00AE6971"/>
    <w:rsid w:val="00B05CC4"/>
    <w:rsid w:val="00B13C55"/>
    <w:rsid w:val="00B229C9"/>
    <w:rsid w:val="00B349C7"/>
    <w:rsid w:val="00B40F6E"/>
    <w:rsid w:val="00B43A71"/>
    <w:rsid w:val="00B4758D"/>
    <w:rsid w:val="00B62EBC"/>
    <w:rsid w:val="00B76F44"/>
    <w:rsid w:val="00B8416D"/>
    <w:rsid w:val="00B96F0E"/>
    <w:rsid w:val="00BA7BBC"/>
    <w:rsid w:val="00BE2C1F"/>
    <w:rsid w:val="00BF5EF4"/>
    <w:rsid w:val="00BF6960"/>
    <w:rsid w:val="00BF7193"/>
    <w:rsid w:val="00BF7D14"/>
    <w:rsid w:val="00C073B1"/>
    <w:rsid w:val="00C147A7"/>
    <w:rsid w:val="00C16E9F"/>
    <w:rsid w:val="00C31111"/>
    <w:rsid w:val="00C86A02"/>
    <w:rsid w:val="00CB233A"/>
    <w:rsid w:val="00CC582A"/>
    <w:rsid w:val="00CD0539"/>
    <w:rsid w:val="00CE7920"/>
    <w:rsid w:val="00CF0DF1"/>
    <w:rsid w:val="00CF10F8"/>
    <w:rsid w:val="00D0579F"/>
    <w:rsid w:val="00D135BF"/>
    <w:rsid w:val="00D2068A"/>
    <w:rsid w:val="00D3675F"/>
    <w:rsid w:val="00D60A51"/>
    <w:rsid w:val="00D86960"/>
    <w:rsid w:val="00DD0894"/>
    <w:rsid w:val="00DE7CA9"/>
    <w:rsid w:val="00E019EF"/>
    <w:rsid w:val="00E146EA"/>
    <w:rsid w:val="00E156E0"/>
    <w:rsid w:val="00E162D8"/>
    <w:rsid w:val="00E232D7"/>
    <w:rsid w:val="00E250D8"/>
    <w:rsid w:val="00E33A26"/>
    <w:rsid w:val="00E41AE5"/>
    <w:rsid w:val="00E67872"/>
    <w:rsid w:val="00E67E52"/>
    <w:rsid w:val="00E71433"/>
    <w:rsid w:val="00E76FC1"/>
    <w:rsid w:val="00EA3489"/>
    <w:rsid w:val="00EC0CDC"/>
    <w:rsid w:val="00ED0E30"/>
    <w:rsid w:val="00ED2D55"/>
    <w:rsid w:val="00EE5B2C"/>
    <w:rsid w:val="00EF065D"/>
    <w:rsid w:val="00EF368C"/>
    <w:rsid w:val="00F03245"/>
    <w:rsid w:val="00F14919"/>
    <w:rsid w:val="00F34275"/>
    <w:rsid w:val="00F525E3"/>
    <w:rsid w:val="00F57387"/>
    <w:rsid w:val="00F729CC"/>
    <w:rsid w:val="00F916D3"/>
    <w:rsid w:val="00F920DF"/>
    <w:rsid w:val="00FD0F68"/>
    <w:rsid w:val="00FE06EE"/>
    <w:rsid w:val="00FF0E48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F35D"/>
  <w15:chartTrackingRefBased/>
  <w15:docId w15:val="{8BE7E24B-86EE-49E7-9EFE-7565775A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B2C"/>
  </w:style>
  <w:style w:type="paragraph" w:styleId="1">
    <w:name w:val="heading 1"/>
    <w:basedOn w:val="Normal1"/>
    <w:next w:val="Normal1"/>
    <w:link w:val="1Char"/>
    <w:rsid w:val="000843DE"/>
    <w:pPr>
      <w:keepNext/>
      <w:keepLines/>
      <w:spacing w:before="400" w:after="120"/>
      <w:outlineLvl w:val="0"/>
    </w:pPr>
    <w:rPr>
      <w:color w:val="00539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2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B49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55B4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55B49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544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93367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336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7"/>
    <w:uiPriority w:val="99"/>
    <w:rsid w:val="00A93367"/>
  </w:style>
  <w:style w:type="paragraph" w:styleId="a8">
    <w:name w:val="footer"/>
    <w:basedOn w:val="a"/>
    <w:link w:val="Char0"/>
    <w:uiPriority w:val="99"/>
    <w:unhideWhenUsed/>
    <w:rsid w:val="00A9336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8"/>
    <w:uiPriority w:val="99"/>
    <w:rsid w:val="00A93367"/>
  </w:style>
  <w:style w:type="character" w:customStyle="1" w:styleId="1Char">
    <w:name w:val="제목 1 Char"/>
    <w:basedOn w:val="a0"/>
    <w:link w:val="1"/>
    <w:rsid w:val="000843DE"/>
    <w:rPr>
      <w:rFonts w:ascii="Arial" w:eastAsia="Arial" w:hAnsi="Arial" w:cs="Arial"/>
      <w:color w:val="00539F"/>
      <w:sz w:val="36"/>
      <w:szCs w:val="36"/>
    </w:rPr>
  </w:style>
  <w:style w:type="paragraph" w:customStyle="1" w:styleId="Normal1">
    <w:name w:val="Normal1"/>
    <w:rsid w:val="000843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A15BC6"/>
    <w:rPr>
      <w:sz w:val="16"/>
      <w:szCs w:val="16"/>
    </w:rPr>
  </w:style>
  <w:style w:type="paragraph" w:styleId="aa">
    <w:name w:val="annotation text"/>
    <w:basedOn w:val="a"/>
    <w:link w:val="Char1"/>
    <w:uiPriority w:val="99"/>
    <w:semiHidden/>
    <w:unhideWhenUsed/>
    <w:rsid w:val="00A15BC6"/>
    <w:rPr>
      <w:sz w:val="20"/>
      <w:szCs w:val="20"/>
    </w:rPr>
  </w:style>
  <w:style w:type="character" w:customStyle="1" w:styleId="Char1">
    <w:name w:val="메모 텍스트 Char"/>
    <w:basedOn w:val="a0"/>
    <w:link w:val="aa"/>
    <w:uiPriority w:val="99"/>
    <w:semiHidden/>
    <w:rsid w:val="00A15BC6"/>
    <w:rPr>
      <w:sz w:val="20"/>
      <w:szCs w:val="20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A15BC6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A15BC6"/>
    <w:rPr>
      <w:b/>
      <w:bCs/>
      <w:sz w:val="20"/>
      <w:szCs w:val="20"/>
    </w:rPr>
  </w:style>
  <w:style w:type="paragraph" w:styleId="ac">
    <w:name w:val="Balloon Text"/>
    <w:basedOn w:val="a"/>
    <w:link w:val="Char3"/>
    <w:uiPriority w:val="99"/>
    <w:semiHidden/>
    <w:unhideWhenUsed/>
    <w:rsid w:val="00A15BC6"/>
    <w:rPr>
      <w:rFonts w:ascii="Times New Roman" w:hAnsi="Times New Roman" w:cs="Times New Roman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A15BC6"/>
    <w:rPr>
      <w:rFonts w:ascii="Times New Roman" w:hAnsi="Times New Roman" w:cs="Times New Roman"/>
      <w:sz w:val="18"/>
      <w:szCs w:val="18"/>
    </w:rPr>
  </w:style>
  <w:style w:type="character" w:styleId="ad">
    <w:name w:val="Emphasis"/>
    <w:basedOn w:val="a0"/>
    <w:uiPriority w:val="20"/>
    <w:qFormat/>
    <w:rsid w:val="00882C12"/>
    <w:rPr>
      <w:i/>
      <w:iCs/>
    </w:rPr>
  </w:style>
  <w:style w:type="character" w:styleId="HTML">
    <w:name w:val="HTML Code"/>
    <w:basedOn w:val="a0"/>
    <w:uiPriority w:val="99"/>
    <w:semiHidden/>
    <w:unhideWhenUsed/>
    <w:rsid w:val="00882C1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9A36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e">
    <w:name w:val="Normal (Web)"/>
    <w:basedOn w:val="a"/>
    <w:uiPriority w:val="99"/>
    <w:semiHidden/>
    <w:unhideWhenUsed/>
    <w:rsid w:val="009A36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9A36E7"/>
  </w:style>
  <w:style w:type="character" w:customStyle="1" w:styleId="2Char">
    <w:name w:val="제목 2 Char"/>
    <w:basedOn w:val="a0"/>
    <w:link w:val="2"/>
    <w:uiPriority w:val="9"/>
    <w:semiHidden/>
    <w:rsid w:val="00F52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Body Text"/>
    <w:basedOn w:val="a"/>
    <w:link w:val="Char4"/>
    <w:uiPriority w:val="1"/>
    <w:qFormat/>
    <w:rsid w:val="00F525E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Char4">
    <w:name w:val="본문 Char"/>
    <w:basedOn w:val="a0"/>
    <w:link w:val="af"/>
    <w:uiPriority w:val="1"/>
    <w:rsid w:val="00F525E3"/>
    <w:rPr>
      <w:rFonts w:ascii="Arial" w:eastAsia="Arial" w:hAnsi="Arial" w:cs="Arial"/>
      <w:sz w:val="22"/>
      <w:szCs w:val="22"/>
    </w:rPr>
  </w:style>
  <w:style w:type="paragraph" w:styleId="af0">
    <w:name w:val="Title"/>
    <w:basedOn w:val="a"/>
    <w:link w:val="Char5"/>
    <w:uiPriority w:val="1"/>
    <w:qFormat/>
    <w:rsid w:val="00F525E3"/>
    <w:pPr>
      <w:widowControl w:val="0"/>
      <w:autoSpaceDE w:val="0"/>
      <w:autoSpaceDN w:val="0"/>
      <w:spacing w:before="67"/>
      <w:ind w:left="220"/>
    </w:pPr>
    <w:rPr>
      <w:rFonts w:ascii="Arial" w:eastAsia="Arial" w:hAnsi="Arial" w:cs="Arial"/>
      <w:b/>
      <w:bCs/>
      <w:sz w:val="28"/>
      <w:szCs w:val="28"/>
    </w:rPr>
  </w:style>
  <w:style w:type="character" w:customStyle="1" w:styleId="Char5">
    <w:name w:val="제목 Char"/>
    <w:basedOn w:val="a0"/>
    <w:link w:val="af0"/>
    <w:uiPriority w:val="1"/>
    <w:rsid w:val="00F525E3"/>
    <w:rPr>
      <w:rFonts w:ascii="Arial" w:eastAsia="Arial" w:hAnsi="Arial" w:cs="Arial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525E3"/>
    <w:pPr>
      <w:widowControl w:val="0"/>
      <w:autoSpaceDE w:val="0"/>
      <w:autoSpaceDN w:val="0"/>
      <w:spacing w:before="7"/>
      <w:ind w:left="112"/>
    </w:pPr>
    <w:rPr>
      <w:rFonts w:ascii="Arial" w:eastAsia="Arial" w:hAnsi="Arial" w:cs="Arial"/>
      <w:sz w:val="22"/>
      <w:szCs w:val="22"/>
    </w:rPr>
  </w:style>
  <w:style w:type="character" w:styleId="af1">
    <w:name w:val="Unresolved Mention"/>
    <w:basedOn w:val="a0"/>
    <w:uiPriority w:val="99"/>
    <w:semiHidden/>
    <w:unhideWhenUsed/>
    <w:rsid w:val="00687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4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6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4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0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8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a.els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merson@andrew.c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bass@andrew.cmu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ss\AppData\Local\Packages\microsoft.windowscommunicationsapps_8wekyb3d8bbwe\LocalState\Files\S0\43939\Attachments\MSE%20Syllabus%20Template%5b68218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MSE Syllabus Template[68218].dotx</Template>
  <TotalTime>610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Bass</dc:creator>
  <cp:keywords/>
  <dc:description/>
  <cp:lastModifiedBy>Hyunsuk Lim(임현석)</cp:lastModifiedBy>
  <cp:revision>25</cp:revision>
  <cp:lastPrinted>2020-07-24T13:45:00Z</cp:lastPrinted>
  <dcterms:created xsi:type="dcterms:W3CDTF">2021-06-12T22:08:00Z</dcterms:created>
  <dcterms:modified xsi:type="dcterms:W3CDTF">2021-06-26T05:43:00Z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caa0f1-a95f-4ce6-8634-fabdc9e6d571_Enabled">
    <vt:lpwstr>true</vt:lpwstr>
  </property>
  <property fmtid="{D5CDD505-2E9C-101B-9397-08002B2CF9AE}" pid="3" name="MSIP_Label_2ccaa0f1-a95f-4ce6-8634-fabdc9e6d571_SetDate">
    <vt:lpwstr>2021-06-23T04:25:12Z</vt:lpwstr>
  </property>
  <property fmtid="{D5CDD505-2E9C-101B-9397-08002B2CF9AE}" pid="4" name="MSIP_Label_2ccaa0f1-a95f-4ce6-8634-fabdc9e6d571_Method">
    <vt:lpwstr>Privileged</vt:lpwstr>
  </property>
  <property fmtid="{D5CDD505-2E9C-101B-9397-08002B2CF9AE}" pid="5" name="MSIP_Label_2ccaa0f1-a95f-4ce6-8634-fabdc9e6d571_Name">
    <vt:lpwstr>Restricted(Non)</vt:lpwstr>
  </property>
  <property fmtid="{D5CDD505-2E9C-101B-9397-08002B2CF9AE}" pid="6" name="MSIP_Label_2ccaa0f1-a95f-4ce6-8634-fabdc9e6d571_SiteId">
    <vt:lpwstr>e6c7989d-a5fe-4b7b-a335-3288406db2fd</vt:lpwstr>
  </property>
  <property fmtid="{D5CDD505-2E9C-101B-9397-08002B2CF9AE}" pid="7" name="MSIP_Label_2ccaa0f1-a95f-4ce6-8634-fabdc9e6d571_ActionId">
    <vt:lpwstr>16d6ed07-4849-437b-af9d-f1c85c6b5689</vt:lpwstr>
  </property>
  <property fmtid="{D5CDD505-2E9C-101B-9397-08002B2CF9AE}" pid="8" name="MSIP_Label_2ccaa0f1-a95f-4ce6-8634-fabdc9e6d571_ContentBits">
    <vt:lpwstr>0</vt:lpwstr>
  </property>
</Properties>
</file>